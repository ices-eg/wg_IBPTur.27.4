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01" w:rsidRPr="00A45FA2" w:rsidRDefault="002F2F01" w:rsidP="002F2F0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FITs &lt;-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eqsr_fit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(TUR,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nsamp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nits, models = c( "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Segreg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"),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remove.years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- 2):dims(TUR)$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))</w:t>
      </w:r>
    </w:p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793EB4" w:rsidP="002F2F0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Blim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Bpa</w:t>
      </w:r>
      <w:proofErr w:type="spellEnd"/>
    </w:p>
    <w:tbl>
      <w:tblPr>
        <w:tblStyle w:val="TableGrid"/>
        <w:tblW w:w="3689" w:type="dxa"/>
        <w:tblLook w:val="04A0" w:firstRow="1" w:lastRow="0" w:firstColumn="1" w:lastColumn="0" w:noHBand="0" w:noVBand="1"/>
      </w:tblPr>
      <w:tblGrid>
        <w:gridCol w:w="755"/>
        <w:gridCol w:w="1179"/>
        <w:gridCol w:w="1755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Blim</w:t>
            </w:r>
            <w:proofErr w:type="spellEnd"/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Bpa</w:t>
            </w:r>
            <w:proofErr w:type="spellEnd"/>
            <w:r w:rsidRPr="00A45FA2">
              <w:rPr>
                <w:sz w:val="20"/>
                <w:szCs w:val="20"/>
              </w:rPr>
              <w:t xml:space="preserve"> = 1.4 * </w:t>
            </w:r>
            <w:proofErr w:type="spellStart"/>
            <w:r w:rsidRPr="00A45FA2">
              <w:rPr>
                <w:sz w:val="20"/>
                <w:szCs w:val="20"/>
              </w:rPr>
              <w:t>Blim</w:t>
            </w:r>
            <w:proofErr w:type="spellEnd"/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1143" w:type="dxa"/>
          </w:tcPr>
          <w:p w:rsidR="002F2F01" w:rsidRPr="00793EB4" w:rsidRDefault="002F2F01" w:rsidP="002F2F01">
            <w:pPr>
              <w:rPr>
                <w:sz w:val="20"/>
                <w:szCs w:val="20"/>
              </w:rPr>
            </w:pPr>
            <w:r w:rsidRPr="00793EB4">
              <w:rPr>
                <w:sz w:val="20"/>
                <w:szCs w:val="20"/>
              </w:rPr>
              <w:t>4554.63</w:t>
            </w:r>
          </w:p>
        </w:tc>
        <w:tc>
          <w:tcPr>
            <w:tcW w:w="1789" w:type="dxa"/>
          </w:tcPr>
          <w:p w:rsidR="002F2F01" w:rsidRPr="00793EB4" w:rsidRDefault="002F2F01" w:rsidP="002F2F01">
            <w:pPr>
              <w:rPr>
                <w:sz w:val="20"/>
                <w:szCs w:val="20"/>
              </w:rPr>
            </w:pPr>
            <w:r w:rsidRPr="00793EB4">
              <w:rPr>
                <w:sz w:val="20"/>
                <w:szCs w:val="20"/>
              </w:rPr>
              <w:t>6376.482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1143" w:type="dxa"/>
          </w:tcPr>
          <w:p w:rsidR="002F2F01" w:rsidRPr="00793EB4" w:rsidRDefault="002F2F01" w:rsidP="002F2F01">
            <w:pPr>
              <w:rPr>
                <w:sz w:val="20"/>
                <w:szCs w:val="20"/>
              </w:rPr>
            </w:pPr>
            <w:r w:rsidRPr="00793EB4">
              <w:rPr>
                <w:sz w:val="20"/>
                <w:szCs w:val="20"/>
              </w:rPr>
              <w:t>3775.536</w:t>
            </w:r>
          </w:p>
        </w:tc>
        <w:tc>
          <w:tcPr>
            <w:tcW w:w="1789" w:type="dxa"/>
          </w:tcPr>
          <w:p w:rsidR="002F2F01" w:rsidRPr="00793EB4" w:rsidRDefault="002F2F01" w:rsidP="002F2F01">
            <w:pPr>
              <w:rPr>
                <w:sz w:val="20"/>
                <w:szCs w:val="20"/>
              </w:rPr>
            </w:pPr>
            <w:r w:rsidRPr="00793EB4">
              <w:rPr>
                <w:sz w:val="20"/>
                <w:szCs w:val="20"/>
              </w:rPr>
              <w:t>5285.751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4055.594</w:t>
            </w:r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5677.831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4122.854</w:t>
            </w:r>
          </w:p>
        </w:tc>
        <w:tc>
          <w:tcPr>
            <w:tcW w:w="1789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5771.996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1143" w:type="dxa"/>
          </w:tcPr>
          <w:p w:rsidR="002F2F01" w:rsidRPr="00A45FA2" w:rsidRDefault="00A551EE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4045.25</w:t>
            </w:r>
          </w:p>
        </w:tc>
        <w:tc>
          <w:tcPr>
            <w:tcW w:w="1789" w:type="dxa"/>
          </w:tcPr>
          <w:p w:rsidR="002F2F01" w:rsidRPr="00A45FA2" w:rsidRDefault="00A551EE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5663.349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1143" w:type="dxa"/>
          </w:tcPr>
          <w:p w:rsidR="002F2F01" w:rsidRPr="00A45FA2" w:rsidRDefault="00C8762E" w:rsidP="002F2F01">
            <w:pPr>
              <w:rPr>
                <w:sz w:val="20"/>
                <w:szCs w:val="20"/>
              </w:rPr>
            </w:pPr>
            <w:r w:rsidRPr="00C8762E">
              <w:rPr>
                <w:sz w:val="20"/>
                <w:szCs w:val="20"/>
              </w:rPr>
              <w:t>4269.924</w:t>
            </w:r>
          </w:p>
        </w:tc>
        <w:tc>
          <w:tcPr>
            <w:tcW w:w="1789" w:type="dxa"/>
          </w:tcPr>
          <w:p w:rsidR="002F2F01" w:rsidRPr="00A45FA2" w:rsidRDefault="00C8762E" w:rsidP="002F2F01">
            <w:pPr>
              <w:rPr>
                <w:sz w:val="20"/>
                <w:szCs w:val="20"/>
              </w:rPr>
            </w:pPr>
            <w:r w:rsidRPr="00C8762E">
              <w:rPr>
                <w:sz w:val="20"/>
                <w:szCs w:val="20"/>
              </w:rPr>
              <w:t>5977.894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 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SIMlim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(FITs, 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- 10), 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FALSE,sel.years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- 10), 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0,Blim=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Blim,Bpa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=NA,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Fscan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seq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(0,1.2,len=61),verbose=FALSE)</w:t>
      </w:r>
    </w:p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t>Flim</w:t>
      </w:r>
      <w:proofErr w:type="spellEnd"/>
      <w:r w:rsidRPr="00A45FA2">
        <w:rPr>
          <w:sz w:val="20"/>
          <w:szCs w:val="20"/>
        </w:rPr>
        <w:t xml:space="preserve"> – </w:t>
      </w:r>
      <w:proofErr w:type="spellStart"/>
      <w:r w:rsidRPr="00A45FA2">
        <w:rPr>
          <w:sz w:val="20"/>
          <w:szCs w:val="20"/>
        </w:rPr>
        <w:t>Fpa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306"/>
        <w:gridCol w:w="1720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Flim</w:t>
            </w:r>
            <w:proofErr w:type="spellEnd"/>
          </w:p>
        </w:tc>
        <w:tc>
          <w:tcPr>
            <w:tcW w:w="1720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Fpa</w:t>
            </w:r>
            <w:proofErr w:type="spellEnd"/>
            <w:r w:rsidRPr="00A45FA2">
              <w:rPr>
                <w:sz w:val="20"/>
                <w:szCs w:val="20"/>
              </w:rPr>
              <w:t xml:space="preserve"> = </w:t>
            </w:r>
            <w:proofErr w:type="spellStart"/>
            <w:r w:rsidRPr="00A45FA2">
              <w:rPr>
                <w:sz w:val="20"/>
                <w:szCs w:val="20"/>
              </w:rPr>
              <w:t>Flim</w:t>
            </w:r>
            <w:proofErr w:type="spellEnd"/>
            <w:r w:rsidRPr="00A45FA2">
              <w:rPr>
                <w:sz w:val="20"/>
                <w:szCs w:val="20"/>
              </w:rPr>
              <w:t xml:space="preserve"> / 1.4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1251" w:type="dxa"/>
          </w:tcPr>
          <w:p w:rsidR="002F2F01" w:rsidRPr="00793EB4" w:rsidRDefault="002F2F01" w:rsidP="002F2F01">
            <w:pPr>
              <w:rPr>
                <w:sz w:val="20"/>
                <w:szCs w:val="20"/>
              </w:rPr>
            </w:pPr>
            <w:r w:rsidRPr="00793EB4">
              <w:rPr>
                <w:sz w:val="20"/>
                <w:szCs w:val="20"/>
              </w:rPr>
              <w:t>0.4976091</w:t>
            </w:r>
          </w:p>
        </w:tc>
        <w:tc>
          <w:tcPr>
            <w:tcW w:w="1720" w:type="dxa"/>
          </w:tcPr>
          <w:p w:rsidR="002F2F01" w:rsidRPr="00793EB4" w:rsidRDefault="002F2F01" w:rsidP="002F2F01">
            <w:pPr>
              <w:rPr>
                <w:sz w:val="20"/>
                <w:szCs w:val="20"/>
              </w:rPr>
            </w:pPr>
            <w:r w:rsidRPr="00793EB4">
              <w:rPr>
                <w:sz w:val="20"/>
                <w:szCs w:val="20"/>
              </w:rPr>
              <w:t>0.3554351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1251" w:type="dxa"/>
          </w:tcPr>
          <w:p w:rsidR="002F2F01" w:rsidRPr="00793EB4" w:rsidRDefault="002F2F01" w:rsidP="002F2F01">
            <w:pPr>
              <w:rPr>
                <w:sz w:val="20"/>
                <w:szCs w:val="20"/>
              </w:rPr>
            </w:pPr>
            <w:r w:rsidRPr="00793EB4">
              <w:rPr>
                <w:sz w:val="20"/>
                <w:szCs w:val="20"/>
              </w:rPr>
              <w:t>0.5062685</w:t>
            </w:r>
          </w:p>
        </w:tc>
        <w:tc>
          <w:tcPr>
            <w:tcW w:w="1720" w:type="dxa"/>
          </w:tcPr>
          <w:p w:rsidR="002F2F01" w:rsidRPr="00793EB4" w:rsidRDefault="002F2F01" w:rsidP="002F2F01">
            <w:pPr>
              <w:rPr>
                <w:sz w:val="20"/>
                <w:szCs w:val="20"/>
              </w:rPr>
            </w:pPr>
            <w:r w:rsidRPr="00793EB4">
              <w:rPr>
                <w:sz w:val="20"/>
                <w:szCs w:val="20"/>
              </w:rPr>
              <w:t>0.3616204</w:t>
            </w:r>
          </w:p>
        </w:tc>
        <w:bookmarkStart w:id="0" w:name="_GoBack"/>
        <w:bookmarkEnd w:id="0"/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0.5002033</w:t>
            </w:r>
          </w:p>
        </w:tc>
        <w:tc>
          <w:tcPr>
            <w:tcW w:w="1720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0.3572881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1251" w:type="dxa"/>
          </w:tcPr>
          <w:p w:rsidR="002F2F01" w:rsidRPr="00A45FA2" w:rsidRDefault="005134BC" w:rsidP="002F2F01">
            <w:pPr>
              <w:rPr>
                <w:sz w:val="20"/>
                <w:szCs w:val="20"/>
              </w:rPr>
            </w:pPr>
            <w:r w:rsidRPr="005134BC">
              <w:rPr>
                <w:sz w:val="20"/>
                <w:szCs w:val="20"/>
              </w:rPr>
              <w:t>0.4971561</w:t>
            </w:r>
          </w:p>
        </w:tc>
        <w:tc>
          <w:tcPr>
            <w:tcW w:w="1720" w:type="dxa"/>
          </w:tcPr>
          <w:p w:rsidR="002F2F01" w:rsidRPr="00A45FA2" w:rsidRDefault="005134BC" w:rsidP="002F2F01">
            <w:pPr>
              <w:rPr>
                <w:sz w:val="20"/>
                <w:szCs w:val="20"/>
              </w:rPr>
            </w:pPr>
            <w:r w:rsidRPr="005134BC">
              <w:rPr>
                <w:sz w:val="20"/>
                <w:szCs w:val="20"/>
              </w:rPr>
              <w:t>0.3551115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1251" w:type="dxa"/>
          </w:tcPr>
          <w:p w:rsidR="002F2F01" w:rsidRPr="00A45FA2" w:rsidRDefault="00A551EE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0.4975126</w:t>
            </w:r>
          </w:p>
        </w:tc>
        <w:tc>
          <w:tcPr>
            <w:tcW w:w="1720" w:type="dxa"/>
          </w:tcPr>
          <w:p w:rsidR="002F2F01" w:rsidRPr="00A45FA2" w:rsidRDefault="00A551EE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0.3553662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1251" w:type="dxa"/>
          </w:tcPr>
          <w:p w:rsidR="002F2F01" w:rsidRPr="00A45FA2" w:rsidRDefault="00C8762E" w:rsidP="002F2F01">
            <w:pPr>
              <w:rPr>
                <w:sz w:val="20"/>
                <w:szCs w:val="20"/>
              </w:rPr>
            </w:pPr>
            <w:r w:rsidRPr="00C8762E">
              <w:rPr>
                <w:sz w:val="20"/>
                <w:szCs w:val="20"/>
              </w:rPr>
              <w:t>0.5019426</w:t>
            </w:r>
          </w:p>
        </w:tc>
        <w:tc>
          <w:tcPr>
            <w:tcW w:w="1720" w:type="dxa"/>
          </w:tcPr>
          <w:p w:rsidR="002F2F01" w:rsidRPr="00A45FA2" w:rsidRDefault="00C8762E" w:rsidP="002F2F01">
            <w:pPr>
              <w:rPr>
                <w:sz w:val="20"/>
                <w:szCs w:val="20"/>
              </w:rPr>
            </w:pPr>
            <w:r w:rsidRPr="00C8762E">
              <w:rPr>
                <w:sz w:val="20"/>
                <w:szCs w:val="20"/>
              </w:rPr>
              <w:t>0.3585304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 w:rsidRPr="00A45FA2">
        <w:rPr>
          <w:rStyle w:val="gnkrckgcmsb"/>
          <w:rFonts w:ascii="Lucida Sans Typewriter" w:hAnsi="Lucida Sans Typewriter"/>
          <w:color w:val="FC803A"/>
        </w:rPr>
        <w:t xml:space="preserve">&gt; </w:t>
      </w:r>
      <w:r w:rsidRPr="00A45FA2">
        <w:rPr>
          <w:rStyle w:val="gnkrckgcmrb"/>
          <w:rFonts w:ascii="Lucida Sans Typewriter" w:hAnsi="Lucida Sans Typewriter"/>
          <w:color w:val="FC803A"/>
        </w:rPr>
        <w:t xml:space="preserve"> 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SIM_fmsy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&lt;-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eqsim_run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(FITs, 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bio.years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c((dims(TUR)$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- 5), 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),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bio.const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FALSE,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sel.years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c((dims(TUR)$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- 5), 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),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sel.const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FALSE,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Fcv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=0.212,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Fphi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=0.423,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Btrigger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0,Blim=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Blim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Bpa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>=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Bpa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Fscan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seq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>(0,1.0,len=51),verbose=FALSE)</w:t>
      </w:r>
    </w:p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t>Fmsys</w:t>
      </w:r>
      <w:proofErr w:type="spellEnd"/>
      <w:r w:rsidRPr="00A45FA2">
        <w:rPr>
          <w:sz w:val="20"/>
          <w:szCs w:val="20"/>
        </w:rPr>
        <w:t xml:space="preserve"> with</w:t>
      </w:r>
      <w:r w:rsidR="005134BC">
        <w:rPr>
          <w:sz w:val="20"/>
          <w:szCs w:val="20"/>
        </w:rPr>
        <w:t>out</w:t>
      </w:r>
      <w:r w:rsidRPr="00A45FA2">
        <w:rPr>
          <w:sz w:val="20"/>
          <w:szCs w:val="20"/>
        </w:rPr>
        <w:t xml:space="preserve"> </w:t>
      </w:r>
      <w:proofErr w:type="spellStart"/>
      <w:r w:rsidRPr="00A45FA2">
        <w:rPr>
          <w:sz w:val="20"/>
          <w:szCs w:val="20"/>
        </w:rPr>
        <w:t>Btrigger</w:t>
      </w:r>
      <w:proofErr w:type="spellEnd"/>
      <w:r w:rsidRPr="00A45FA2">
        <w:rPr>
          <w:sz w:val="20"/>
          <w:szCs w:val="20"/>
        </w:rPr>
        <w:t xml:space="preserve"> </w:t>
      </w:r>
      <w:r w:rsidR="005134BC">
        <w:rPr>
          <w:sz w:val="20"/>
          <w:szCs w:val="20"/>
        </w:rPr>
        <w:t xml:space="preserve">(so </w:t>
      </w:r>
      <w:proofErr w:type="spellStart"/>
      <w:r w:rsidR="005134BC">
        <w:rPr>
          <w:sz w:val="20"/>
          <w:szCs w:val="20"/>
        </w:rPr>
        <w:t>Btrigger</w:t>
      </w:r>
      <w:proofErr w:type="spellEnd"/>
      <w:r w:rsidR="005134BC">
        <w:rPr>
          <w:sz w:val="20"/>
          <w:szCs w:val="20"/>
        </w:rPr>
        <w:t xml:space="preserve"> </w:t>
      </w:r>
      <w:r w:rsidRPr="00A45FA2">
        <w:rPr>
          <w:sz w:val="20"/>
          <w:szCs w:val="20"/>
        </w:rPr>
        <w:t>= 0</w:t>
      </w:r>
      <w:r w:rsidR="005134BC">
        <w:rPr>
          <w:sz w:val="20"/>
          <w:szCs w:val="20"/>
        </w:rPr>
        <w:t>)</w:t>
      </w:r>
      <w:r w:rsidRPr="00A45FA2">
        <w:rPr>
          <w:sz w:val="20"/>
          <w:szCs w:val="20"/>
        </w:rPr>
        <w:t xml:space="preserve"> – F05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12"/>
        <w:gridCol w:w="1306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</w:p>
        </w:tc>
        <w:tc>
          <w:tcPr>
            <w:tcW w:w="2312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Fmsy</w:t>
            </w:r>
            <w:proofErr w:type="spellEnd"/>
            <w:r w:rsidRPr="00A45FA2">
              <w:rPr>
                <w:sz w:val="20"/>
                <w:szCs w:val="20"/>
              </w:rPr>
              <w:t xml:space="preserve"> with </w:t>
            </w:r>
            <w:proofErr w:type="spellStart"/>
            <w:r w:rsidRPr="00A45FA2">
              <w:rPr>
                <w:sz w:val="20"/>
                <w:szCs w:val="20"/>
              </w:rPr>
              <w:t>Btrigger</w:t>
            </w:r>
            <w:proofErr w:type="spellEnd"/>
            <w:r w:rsidRPr="00A45FA2"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F05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2312" w:type="dxa"/>
          </w:tcPr>
          <w:p w:rsidR="002F2F01" w:rsidRPr="00A551EE" w:rsidRDefault="002F2F01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0.3733734</w:t>
            </w:r>
          </w:p>
        </w:tc>
        <w:tc>
          <w:tcPr>
            <w:tcW w:w="1251" w:type="dxa"/>
          </w:tcPr>
          <w:p w:rsidR="002F2F01" w:rsidRPr="00A551EE" w:rsidRDefault="002F2F01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0.4017995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2312" w:type="dxa"/>
          </w:tcPr>
          <w:p w:rsidR="002F2F01" w:rsidRPr="00A551EE" w:rsidRDefault="002F2F01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0.3543544</w:t>
            </w:r>
          </w:p>
        </w:tc>
        <w:tc>
          <w:tcPr>
            <w:tcW w:w="1251" w:type="dxa"/>
          </w:tcPr>
          <w:p w:rsidR="002F2F01" w:rsidRPr="00A551EE" w:rsidRDefault="002F2F01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0.4058114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2312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0.4024024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0.397541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2312" w:type="dxa"/>
          </w:tcPr>
          <w:p w:rsidR="002F2F01" w:rsidRPr="00A45FA2" w:rsidRDefault="005134BC" w:rsidP="002F2F01">
            <w:pPr>
              <w:rPr>
                <w:sz w:val="20"/>
                <w:szCs w:val="20"/>
              </w:rPr>
            </w:pPr>
            <w:r w:rsidRPr="005134BC">
              <w:rPr>
                <w:sz w:val="20"/>
                <w:szCs w:val="20"/>
              </w:rPr>
              <w:t>0.3543544</w:t>
            </w:r>
          </w:p>
        </w:tc>
        <w:tc>
          <w:tcPr>
            <w:tcW w:w="1251" w:type="dxa"/>
          </w:tcPr>
          <w:p w:rsidR="002F2F01" w:rsidRPr="00A45FA2" w:rsidRDefault="005134BC" w:rsidP="002F2F01">
            <w:pPr>
              <w:rPr>
                <w:sz w:val="20"/>
                <w:szCs w:val="20"/>
              </w:rPr>
            </w:pPr>
            <w:r w:rsidRPr="005134BC">
              <w:rPr>
                <w:sz w:val="20"/>
                <w:szCs w:val="20"/>
              </w:rPr>
              <w:t>0.3947998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2312" w:type="dxa"/>
          </w:tcPr>
          <w:p w:rsidR="002F2F01" w:rsidRPr="00A45FA2" w:rsidRDefault="00A551EE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0.3723724</w:t>
            </w:r>
          </w:p>
        </w:tc>
        <w:tc>
          <w:tcPr>
            <w:tcW w:w="1251" w:type="dxa"/>
          </w:tcPr>
          <w:p w:rsidR="002F2F01" w:rsidRPr="00A45FA2" w:rsidRDefault="00A551EE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0.3953062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2312" w:type="dxa"/>
          </w:tcPr>
          <w:p w:rsidR="002F2F01" w:rsidRPr="00A551EE" w:rsidRDefault="00793EB4" w:rsidP="002F2F01">
            <w:pPr>
              <w:rPr>
                <w:sz w:val="20"/>
                <w:szCs w:val="20"/>
                <w:highlight w:val="yellow"/>
              </w:rPr>
            </w:pPr>
            <w:r w:rsidRPr="00793EB4">
              <w:rPr>
                <w:sz w:val="20"/>
                <w:szCs w:val="20"/>
              </w:rPr>
              <w:t>0.4044044</w:t>
            </w:r>
          </w:p>
        </w:tc>
        <w:tc>
          <w:tcPr>
            <w:tcW w:w="1251" w:type="dxa"/>
          </w:tcPr>
          <w:p w:rsidR="002F2F01" w:rsidRPr="00A551EE" w:rsidRDefault="00793EB4" w:rsidP="002F2F01">
            <w:pPr>
              <w:rPr>
                <w:sz w:val="20"/>
                <w:szCs w:val="20"/>
                <w:highlight w:val="yellow"/>
              </w:rPr>
            </w:pPr>
            <w:r w:rsidRPr="00793EB4">
              <w:rPr>
                <w:sz w:val="20"/>
                <w:szCs w:val="20"/>
              </w:rPr>
              <w:t>0.4032499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 w:rsidP="002F2F01">
      <w:pPr>
        <w:pStyle w:val="HTMLPreformatted"/>
        <w:shd w:val="clear" w:color="auto" w:fill="1C1C1C"/>
        <w:wordWrap w:val="0"/>
        <w:spacing w:line="150" w:lineRule="atLeast"/>
      </w:pPr>
      <w:r w:rsidRPr="00A45FA2">
        <w:rPr>
          <w:rStyle w:val="gnkrckgcmsb"/>
          <w:rFonts w:ascii="Lucida Sans Typewriter" w:hAnsi="Lucida Sans Typewriter"/>
          <w:color w:val="FC803A"/>
        </w:rPr>
        <w:t xml:space="preserve">&gt; </w:t>
      </w:r>
      <w:r w:rsidRPr="00A45FA2">
        <w:rPr>
          <w:rStyle w:val="gnkrckgcmrb"/>
          <w:rFonts w:ascii="Lucida Sans Typewriter" w:hAnsi="Lucida Sans Typewriter"/>
          <w:color w:val="FC803A"/>
        </w:rPr>
        <w:t xml:space="preserve">SIM2s &lt;-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eqsim_run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(FITs, 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bio.years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c((dims(TUR)$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- 5), 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),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bio.const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FALSE,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sel.years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c((dims(TUR)$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- 5), dims(TUR)$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maxyear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),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sel.const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FALSE,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Fcv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=0,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Fphi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=0,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Btrigger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0,Blim=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Blim,Bpa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>=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Bpa,Fscan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 xml:space="preserve"> = </w:t>
      </w:r>
      <w:proofErr w:type="spellStart"/>
      <w:r w:rsidRPr="00A45FA2">
        <w:rPr>
          <w:rStyle w:val="gnkrckgcmrb"/>
          <w:rFonts w:ascii="Lucida Sans Typewriter" w:hAnsi="Lucida Sans Typewriter"/>
          <w:color w:val="FC803A"/>
        </w:rPr>
        <w:t>seq</w:t>
      </w:r>
      <w:proofErr w:type="spellEnd"/>
      <w:r w:rsidRPr="00A45FA2">
        <w:rPr>
          <w:rStyle w:val="gnkrckgcmrb"/>
          <w:rFonts w:ascii="Lucida Sans Typewriter" w:hAnsi="Lucida Sans Typewriter"/>
          <w:color w:val="FC803A"/>
        </w:rPr>
        <w:t>(0.1,0.5,len=41),verbose=FALSE)</w:t>
      </w:r>
    </w:p>
    <w:p w:rsidR="00A551EE" w:rsidRDefault="00A551EE" w:rsidP="002F2F01">
      <w:pPr>
        <w:rPr>
          <w:sz w:val="20"/>
          <w:szCs w:val="20"/>
        </w:rPr>
      </w:pP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lastRenderedPageBreak/>
        <w:t>Btrigger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179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6182.443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5873.553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1143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5762.224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1143" w:type="dxa"/>
          </w:tcPr>
          <w:p w:rsidR="002F2F01" w:rsidRPr="00A45FA2" w:rsidRDefault="005134BC" w:rsidP="002F2F01">
            <w:pPr>
              <w:rPr>
                <w:sz w:val="20"/>
                <w:szCs w:val="20"/>
              </w:rPr>
            </w:pPr>
            <w:r w:rsidRPr="005134BC">
              <w:rPr>
                <w:sz w:val="20"/>
                <w:szCs w:val="20"/>
              </w:rPr>
              <w:t>5928.255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1143" w:type="dxa"/>
          </w:tcPr>
          <w:p w:rsidR="002F2F01" w:rsidRPr="00A45FA2" w:rsidRDefault="00A551EE" w:rsidP="002F2F01">
            <w:pPr>
              <w:rPr>
                <w:sz w:val="20"/>
                <w:szCs w:val="20"/>
              </w:rPr>
            </w:pPr>
            <w:r w:rsidRPr="00A551EE">
              <w:rPr>
                <w:sz w:val="20"/>
                <w:szCs w:val="20"/>
              </w:rPr>
              <w:t>5854.371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1143" w:type="dxa"/>
          </w:tcPr>
          <w:p w:rsidR="002F2F01" w:rsidRPr="00A45FA2" w:rsidRDefault="000C77C3" w:rsidP="002F2F01">
            <w:pPr>
              <w:rPr>
                <w:sz w:val="20"/>
                <w:szCs w:val="20"/>
              </w:rPr>
            </w:pPr>
            <w:r w:rsidRPr="000C77C3">
              <w:rPr>
                <w:sz w:val="20"/>
                <w:szCs w:val="20"/>
              </w:rPr>
              <w:t>5901.961</w:t>
            </w:r>
          </w:p>
        </w:tc>
      </w:tr>
    </w:tbl>
    <w:p w:rsidR="002F2F01" w:rsidRPr="00A45FA2" w:rsidRDefault="00A551EE" w:rsidP="002F2F01">
      <w:pPr>
        <w:rPr>
          <w:sz w:val="20"/>
          <w:szCs w:val="20"/>
        </w:rPr>
      </w:pPr>
      <w:r>
        <w:rPr>
          <w:sz w:val="20"/>
          <w:szCs w:val="20"/>
        </w:rPr>
        <w:t xml:space="preserve">But actually </w:t>
      </w:r>
      <w:proofErr w:type="spellStart"/>
      <w:r>
        <w:rPr>
          <w:sz w:val="20"/>
          <w:szCs w:val="20"/>
        </w:rPr>
        <w:t>Btrigger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Bpa</w:t>
      </w:r>
      <w:proofErr w:type="spellEnd"/>
      <w:r>
        <w:rPr>
          <w:sz w:val="20"/>
          <w:szCs w:val="20"/>
        </w:rPr>
        <w:t xml:space="preserve"> because stock has not been fished at </w:t>
      </w:r>
      <w:proofErr w:type="spellStart"/>
      <w:r>
        <w:rPr>
          <w:sz w:val="20"/>
          <w:szCs w:val="20"/>
        </w:rPr>
        <w:t>Fmsy</w:t>
      </w:r>
      <w:proofErr w:type="spellEnd"/>
      <w:r>
        <w:rPr>
          <w:sz w:val="20"/>
          <w:szCs w:val="20"/>
        </w:rPr>
        <w:t xml:space="preserve"> for 5 or more years</w:t>
      </w:r>
    </w:p>
    <w:p w:rsidR="007909D2" w:rsidRPr="00A45FA2" w:rsidRDefault="007909D2" w:rsidP="007909D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SIM3s &lt;-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eqsim_run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(FITs, 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- 5), 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bio.const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sel.years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c((dims(TUR)$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- 5), dims(TUR)$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maxyear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),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sel.const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FALSE,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Fcv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=0.212,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Fphi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=0.423,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Btrigger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Btrigs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,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Blim,Bpa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=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Bpa,Fscan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</w:t>
      </w:r>
      <w:proofErr w:type="spellStart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seq</w:t>
      </w:r>
      <w:proofErr w:type="spellEnd"/>
      <w:r w:rsidRPr="00A45FA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(0,1.2,len=61),verbose=FALSE)</w:t>
      </w:r>
    </w:p>
    <w:p w:rsidR="007909D2" w:rsidRPr="00A45FA2" w:rsidRDefault="007909D2" w:rsidP="002F2F01">
      <w:pPr>
        <w:rPr>
          <w:sz w:val="20"/>
          <w:szCs w:val="20"/>
        </w:rPr>
      </w:pPr>
    </w:p>
    <w:p w:rsidR="002F2F01" w:rsidRPr="00A45FA2" w:rsidRDefault="002F2F01" w:rsidP="002F2F01">
      <w:pPr>
        <w:rPr>
          <w:sz w:val="20"/>
          <w:szCs w:val="20"/>
        </w:rPr>
      </w:pPr>
      <w:proofErr w:type="spellStart"/>
      <w:r w:rsidRPr="00A45FA2">
        <w:rPr>
          <w:sz w:val="20"/>
          <w:szCs w:val="20"/>
        </w:rPr>
        <w:t>Fmsys</w:t>
      </w:r>
      <w:proofErr w:type="spellEnd"/>
      <w:r w:rsidRPr="00A45FA2">
        <w:rPr>
          <w:sz w:val="20"/>
          <w:szCs w:val="20"/>
        </w:rPr>
        <w:t xml:space="preserve"> with </w:t>
      </w:r>
      <w:proofErr w:type="spellStart"/>
      <w:r w:rsidRPr="00A45FA2">
        <w:rPr>
          <w:sz w:val="20"/>
          <w:szCs w:val="20"/>
        </w:rPr>
        <w:t>Btrigger</w:t>
      </w:r>
      <w:proofErr w:type="spellEnd"/>
      <w:r w:rsidR="00A551EE">
        <w:rPr>
          <w:sz w:val="20"/>
          <w:szCs w:val="20"/>
        </w:rPr>
        <w:t xml:space="preserve"> (value from above)</w:t>
      </w:r>
      <w:r w:rsidRPr="00A45FA2">
        <w:rPr>
          <w:sz w:val="20"/>
          <w:szCs w:val="20"/>
        </w:rPr>
        <w:t xml:space="preserve"> – F05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945"/>
        <w:gridCol w:w="1306"/>
      </w:tblGrid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proofErr w:type="spellStart"/>
            <w:r w:rsidRPr="00A45FA2">
              <w:rPr>
                <w:sz w:val="20"/>
                <w:szCs w:val="20"/>
              </w:rPr>
              <w:t>Fmsy</w:t>
            </w:r>
            <w:proofErr w:type="spellEnd"/>
            <w:r w:rsidRPr="00A45FA2">
              <w:rPr>
                <w:sz w:val="20"/>
                <w:szCs w:val="20"/>
              </w:rPr>
              <w:t xml:space="preserve"> with </w:t>
            </w:r>
            <w:proofErr w:type="spellStart"/>
            <w:r w:rsidRPr="00A45FA2">
              <w:rPr>
                <w:sz w:val="20"/>
                <w:szCs w:val="20"/>
              </w:rPr>
              <w:t>Btrigger</w:t>
            </w:r>
            <w:proofErr w:type="spellEnd"/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F05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2016</w:t>
            </w: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0.3733734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0.4835863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2015</w:t>
            </w: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0.3831832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0.5611892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2014</w:t>
            </w:r>
          </w:p>
        </w:tc>
        <w:tc>
          <w:tcPr>
            <w:tcW w:w="1945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0.387988</w:t>
            </w:r>
          </w:p>
        </w:tc>
        <w:tc>
          <w:tcPr>
            <w:tcW w:w="1251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0.4977557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2013</w:t>
            </w:r>
          </w:p>
        </w:tc>
        <w:tc>
          <w:tcPr>
            <w:tcW w:w="1945" w:type="dxa"/>
          </w:tcPr>
          <w:p w:rsidR="002F2F01" w:rsidRPr="00A45FA2" w:rsidRDefault="005134BC" w:rsidP="002F2F01">
            <w:pPr>
              <w:rPr>
                <w:sz w:val="20"/>
                <w:szCs w:val="20"/>
              </w:rPr>
            </w:pPr>
            <w:r w:rsidRPr="005134BC">
              <w:rPr>
                <w:sz w:val="20"/>
                <w:szCs w:val="20"/>
              </w:rPr>
              <w:t>0.3855856</w:t>
            </w:r>
          </w:p>
        </w:tc>
        <w:tc>
          <w:tcPr>
            <w:tcW w:w="1251" w:type="dxa"/>
          </w:tcPr>
          <w:p w:rsidR="002F2F01" w:rsidRPr="00A45FA2" w:rsidRDefault="005134BC" w:rsidP="002F2F01">
            <w:pPr>
              <w:rPr>
                <w:sz w:val="20"/>
                <w:szCs w:val="20"/>
              </w:rPr>
            </w:pPr>
            <w:r w:rsidRPr="005134BC">
              <w:rPr>
                <w:sz w:val="20"/>
                <w:szCs w:val="20"/>
              </w:rPr>
              <w:t>0.5002467</w:t>
            </w:r>
          </w:p>
        </w:tc>
      </w:tr>
      <w:tr w:rsidR="002F2F01" w:rsidRPr="00A45FA2" w:rsidTr="007A5501">
        <w:trPr>
          <w:trHeight w:val="91"/>
        </w:trPr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2012</w:t>
            </w:r>
          </w:p>
        </w:tc>
        <w:tc>
          <w:tcPr>
            <w:tcW w:w="1945" w:type="dxa"/>
          </w:tcPr>
          <w:p w:rsidR="002F2F01" w:rsidRPr="00A45FA2" w:rsidRDefault="00C8762E" w:rsidP="002F2F01">
            <w:pPr>
              <w:rPr>
                <w:sz w:val="20"/>
                <w:szCs w:val="20"/>
              </w:rPr>
            </w:pPr>
            <w:r w:rsidRPr="00C8762E">
              <w:rPr>
                <w:sz w:val="20"/>
                <w:szCs w:val="20"/>
              </w:rPr>
              <w:t>0.381982</w:t>
            </w:r>
          </w:p>
        </w:tc>
        <w:tc>
          <w:tcPr>
            <w:tcW w:w="1251" w:type="dxa"/>
          </w:tcPr>
          <w:p w:rsidR="002F2F01" w:rsidRPr="00A45FA2" w:rsidRDefault="00C8762E" w:rsidP="002F2F01">
            <w:pPr>
              <w:rPr>
                <w:sz w:val="20"/>
                <w:szCs w:val="20"/>
              </w:rPr>
            </w:pPr>
            <w:r w:rsidRPr="00C8762E">
              <w:rPr>
                <w:sz w:val="20"/>
                <w:szCs w:val="20"/>
              </w:rPr>
              <w:t>0.5016659</w:t>
            </w:r>
          </w:p>
        </w:tc>
      </w:tr>
      <w:tr w:rsidR="002F2F01" w:rsidRPr="00A45FA2" w:rsidTr="002F2F01">
        <w:tc>
          <w:tcPr>
            <w:tcW w:w="757" w:type="dxa"/>
          </w:tcPr>
          <w:p w:rsidR="002F2F01" w:rsidRPr="00A45FA2" w:rsidRDefault="002F2F01" w:rsidP="002F2F01">
            <w:pPr>
              <w:rPr>
                <w:sz w:val="20"/>
                <w:szCs w:val="20"/>
              </w:rPr>
            </w:pPr>
            <w:r w:rsidRPr="00A45FA2">
              <w:rPr>
                <w:sz w:val="20"/>
                <w:szCs w:val="20"/>
              </w:rPr>
              <w:t>2011</w:t>
            </w:r>
          </w:p>
        </w:tc>
        <w:tc>
          <w:tcPr>
            <w:tcW w:w="1945" w:type="dxa"/>
          </w:tcPr>
          <w:p w:rsidR="002F2F01" w:rsidRPr="00A45FA2" w:rsidRDefault="000C77C3" w:rsidP="002F2F01">
            <w:pPr>
              <w:rPr>
                <w:sz w:val="20"/>
                <w:szCs w:val="20"/>
              </w:rPr>
            </w:pPr>
            <w:r w:rsidRPr="000C77C3">
              <w:rPr>
                <w:sz w:val="20"/>
                <w:szCs w:val="20"/>
              </w:rPr>
              <w:t>0.3987988</w:t>
            </w:r>
          </w:p>
        </w:tc>
        <w:tc>
          <w:tcPr>
            <w:tcW w:w="1251" w:type="dxa"/>
          </w:tcPr>
          <w:p w:rsidR="002F2F01" w:rsidRPr="00A45FA2" w:rsidRDefault="000C77C3" w:rsidP="002F2F01">
            <w:pPr>
              <w:rPr>
                <w:sz w:val="20"/>
                <w:szCs w:val="20"/>
              </w:rPr>
            </w:pPr>
            <w:r w:rsidRPr="000C77C3">
              <w:rPr>
                <w:sz w:val="20"/>
                <w:szCs w:val="20"/>
              </w:rPr>
              <w:t>0.4819547</w:t>
            </w:r>
          </w:p>
        </w:tc>
      </w:tr>
    </w:tbl>
    <w:p w:rsidR="002F2F01" w:rsidRPr="00A45FA2" w:rsidRDefault="002F2F01" w:rsidP="002F2F01">
      <w:pPr>
        <w:rPr>
          <w:sz w:val="20"/>
          <w:szCs w:val="20"/>
        </w:rPr>
      </w:pPr>
    </w:p>
    <w:p w:rsidR="002F2F01" w:rsidRPr="00A45FA2" w:rsidRDefault="002F2F01">
      <w:pPr>
        <w:rPr>
          <w:sz w:val="20"/>
          <w:szCs w:val="20"/>
        </w:rPr>
      </w:pPr>
    </w:p>
    <w:sectPr w:rsidR="002F2F01" w:rsidRPr="00A45FA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01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C77C3"/>
    <w:rsid w:val="000E000C"/>
    <w:rsid w:val="000F059D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2F0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34BC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09D2"/>
    <w:rsid w:val="00791EBC"/>
    <w:rsid w:val="00793EB4"/>
    <w:rsid w:val="007A5501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6E4D"/>
    <w:rsid w:val="00987225"/>
    <w:rsid w:val="009A3F85"/>
    <w:rsid w:val="009D3172"/>
    <w:rsid w:val="009D786A"/>
    <w:rsid w:val="00A04F8A"/>
    <w:rsid w:val="00A06EE0"/>
    <w:rsid w:val="00A45FA2"/>
    <w:rsid w:val="00A475C9"/>
    <w:rsid w:val="00A551EE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D35BC"/>
    <w:rsid w:val="00BE3F86"/>
    <w:rsid w:val="00C04853"/>
    <w:rsid w:val="00C065E8"/>
    <w:rsid w:val="00C202A0"/>
    <w:rsid w:val="00C375B9"/>
    <w:rsid w:val="00C539C8"/>
    <w:rsid w:val="00C64048"/>
    <w:rsid w:val="00C8762E"/>
    <w:rsid w:val="00C9210D"/>
    <w:rsid w:val="00CB2CCC"/>
    <w:rsid w:val="00CD32DF"/>
    <w:rsid w:val="00CD5431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0571C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6356"/>
  <w15:chartTrackingRefBased/>
  <w15:docId w15:val="{04443462-7F02-4A38-85E2-33C88773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2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F0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2F2F01"/>
  </w:style>
  <w:style w:type="character" w:customStyle="1" w:styleId="gnkrckgcmrb">
    <w:name w:val="gnkrckgcmrb"/>
    <w:basedOn w:val="DefaultParagraphFont"/>
    <w:rsid w:val="002F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9FE9CEF5.dotm</Template>
  <TotalTime>326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5</cp:revision>
  <dcterms:created xsi:type="dcterms:W3CDTF">2017-10-10T05:11:00Z</dcterms:created>
  <dcterms:modified xsi:type="dcterms:W3CDTF">2017-10-10T11:06:00Z</dcterms:modified>
</cp:coreProperties>
</file>