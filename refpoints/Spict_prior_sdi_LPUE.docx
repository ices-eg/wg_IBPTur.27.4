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5F3" w:rsidRDefault="00CA35F3">
      <w:proofErr w:type="spellStart"/>
      <w:r>
        <w:t>Spict</w:t>
      </w:r>
      <w:proofErr w:type="spellEnd"/>
      <w:r>
        <w:t xml:space="preserve"> with prior </w:t>
      </w:r>
      <w:proofErr w:type="spellStart"/>
      <w:r>
        <w:t>sdi</w:t>
      </w:r>
      <w:proofErr w:type="spellEnd"/>
      <w:r>
        <w:t xml:space="preserve"> on LPUE</w:t>
      </w:r>
    </w:p>
    <w:p w:rsidR="009B0712" w:rsidRDefault="009B0712" w:rsidP="009B0712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9B071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</w:t>
      </w:r>
      <w:proofErr w:type="spellStart"/>
      <w:r w:rsidRPr="009B071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inp$priors$logsdi</w:t>
      </w:r>
      <w:proofErr w:type="spellEnd"/>
      <w:r w:rsidRPr="009B0712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 = list(  c(1,1,0), c(0.1,0.5,1), c(1,1,0))</w:t>
      </w:r>
    </w:p>
    <w:p w:rsidR="009B0712" w:rsidRDefault="009B0712"/>
    <w:p w:rsidR="00C375B9" w:rsidRDefault="00D45E1D">
      <w:r>
        <w:rPr>
          <w:noProof/>
          <w:lang w:eastAsia="en-GB"/>
        </w:rPr>
        <w:drawing>
          <wp:inline distT="0" distB="0" distL="0" distR="0" wp14:anchorId="4BFC3F06" wp14:editId="6BDC586E">
            <wp:extent cx="5760720" cy="4646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35F3" w:rsidRDefault="00CA35F3"/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summary(fit)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Convergence: 0  MSG: relative convergence (4)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Objective function at optimum: 17.5057463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Euler time step (years):  1/16 or 0.0625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Nobs C: 36,  Nobs I1: 26,  Nobs I2: 22,  Nobs I3: 13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Priors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logn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~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dnorm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[log(2), 2^2]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logalpha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~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dnorm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[log(1), 2^2]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logbeta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~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dnorm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[log(1), 2^2]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logsdi2  ~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dnorm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[log(1.105), 0.5^2]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Fixed parameters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fixed.value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phi          NA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Model parameter estimates w 95% CI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estimate   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alpha1 6.276218e+00 2.340769e+00 1.682819e+01   1.8367675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alpha2 1.556549e+00 5.052996e-01 4.794869e+00   0.4424713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lastRenderedPageBreak/>
        <w:t xml:space="preserve"> </w:t>
      </w: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alpha3 9.787650e+00 3.546689e+00 2.701057e+01   2.2811214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beta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  1.511806e-01 2.676450e-02 8.539491e-01  -1.8892805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</w:t>
      </w: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r      3.142110e-01 3.403990e-02 2.900381e+00  -1.1576905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rc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4.939299e-01 2.755461e-01 8.853938e-01  -0.7053616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rold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1.153958e+00 3.405000e-04 3.911219e+03   0.1431978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m      4.222412e+03 3.527504e+03 5.054216e+03   8.3481619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K      4.140222e+04 1.469412e+04 1.166551e+05  10.6310897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q1     9.300000e-05 4.590000e-05 1.882000e-04  -9.2831096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q2     3.500000e-06 1.700000e-06 7.100000e-06 -12.5668100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q3     3.069300e-03 1.388200e-03 6.786000e-03  -5.7863085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n      1.272290e+00 1.417894e-01 1.141638e+01   0.2408183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sdb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7.198560e-02 2.843830e-02 1.822162e-01  -2.6312891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sdf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1.267982e-01 8.321890e-02 1.931986e-01  -2.0651585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sdi1   4.517974e-01 3.386797e-01 6.026958e-01  -0.7945215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sdi2   1.120491e-01 6.352320e-02 1.976446e-01  -2.1888178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sdi3   7.045699e-01 4.808454e-01 1.032388e+00  -0.3501677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sdc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1.916940e-02 3.770400e-03 9.746030e-02  -3.9544389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Deterministic reference points (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Drp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)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estimate  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Bmsyd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17097.212180 9111.700875 3.208124e+04  9.746671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Fmsyd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0.246965    0.137773 4.426969e-01 -1.398509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MSYd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4222.412458 3527.503950 5.054216e+03  8.348162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Stochastic reference points (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Srp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)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estimate   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rel.diff.Drp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Bmsys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1.699097e+04 9063.5287166 3.185216e+04  9.740437 -0.006253030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Fmsys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2.466192e-01    0.1373852 4.427045e-01 -1.399910 -0.001402032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MSYs  4.190262e+03 3554.1033244 4.940289e+03  8.340519 -0.007672571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States w 95% CI (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inp$msytype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: s)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  estimate   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B_2016.75      2.530676e+04 1.333980e+04 4.800913e+04 10.1388267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F_2016.75      1.420489e-01 7.415380e-02 2.721086e-01 -1.9515837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B_2016.75/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1.489424e+00 9.963305e-01 2.226555e+00  0.3983896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F_2016.75/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5.759848e-01 3.597757e-01 9.221260e-01 -0.5516740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Predictions w 95% CI (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inp$msytype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: s)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          prediction   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cilow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ciupp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log.est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B_2017.00      2.533921e+04 1.338875e+04 4.795637e+04 10.1401084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F_2017.00      1.426697e-01 7.380080e-02 2.758051e-01 -1.9472234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B_2017.00/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Bmsy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1.491334e+00 1.004546e+00 2.214013e+00  0.3996712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F_2017.00/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Fmsy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5.785018e-01 3.567249e-01 9.381579e-01 -0.5473136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Catch_2017.00  3.613798e+03 2.901701e+03 4.500647e+03  8.1925145  </w:t>
      </w:r>
    </w:p>
    <w:p w:rsidR="00CA35F3" w:rsidRPr="00CA35F3" w:rsidRDefault="00CA35F3" w:rsidP="00CA35F3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lang w:val="nl-NL" w:eastAsia="en-GB"/>
        </w:rPr>
      </w:pP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 xml:space="preserve"> </w:t>
      </w:r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E(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B_inf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)       2.517540e+04           NA           </w:t>
      </w:r>
      <w:proofErr w:type="spellStart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>NA</w:t>
      </w:r>
      <w:proofErr w:type="spellEnd"/>
      <w:r w:rsidRPr="00CA35F3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val="nl-NL" w:eastAsia="en-GB"/>
        </w:rPr>
        <w:t xml:space="preserve"> 10.1336225</w:t>
      </w:r>
    </w:p>
    <w:p w:rsidR="00CA35F3" w:rsidRDefault="00CA35F3">
      <w:pPr>
        <w:rPr>
          <w:lang w:val="nl-NL"/>
        </w:rPr>
      </w:pPr>
    </w:p>
    <w:p w:rsidR="001D44D6" w:rsidRDefault="001D44D6">
      <w:pPr>
        <w:rPr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12208257" wp14:editId="1CC218F7">
            <wp:extent cx="5760720" cy="576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D6" w:rsidRDefault="001D44D6">
      <w:pPr>
        <w:rPr>
          <w:lang w:val="nl-NL"/>
        </w:rPr>
      </w:pPr>
    </w:p>
    <w:p w:rsidR="001D44D6" w:rsidRDefault="001D44D6">
      <w:pPr>
        <w:rPr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750BBE9D" wp14:editId="38C78ACE">
            <wp:extent cx="5760720" cy="576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D6" w:rsidRDefault="001D44D6">
      <w:pPr>
        <w:rPr>
          <w:lang w:val="nl-NL"/>
        </w:rPr>
      </w:pP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1D44D6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&gt; ### check convergence</w:t>
      </w: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1D44D6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</w:t>
      </w:r>
      <w:proofErr w:type="spellStart"/>
      <w:r w:rsidRPr="001D44D6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lapply</w:t>
      </w:r>
      <w:proofErr w:type="spellEnd"/>
      <w:r w:rsidRPr="001D44D6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(</w:t>
      </w:r>
      <w:proofErr w:type="spellStart"/>
      <w:r w:rsidRPr="001D44D6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model_list</w:t>
      </w:r>
      <w:proofErr w:type="spellEnd"/>
      <w:r w:rsidRPr="001D44D6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, function(x){ </w:t>
      </w:r>
      <w:proofErr w:type="spellStart"/>
      <w:r w:rsidRPr="001D44D6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x$opt$convergence</w:t>
      </w:r>
      <w:proofErr w:type="spellEnd"/>
      <w:r w:rsidRPr="001D44D6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})</w:t>
      </w: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1D44D6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$`2015`</w:t>
      </w: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1D44D6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</w:t>
      </w: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1D44D6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$`2014`</w:t>
      </w: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1D44D6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</w:t>
      </w: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1D44D6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$`2013`</w:t>
      </w: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1D44D6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</w:t>
      </w: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1D44D6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$`2012`</w:t>
      </w: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1D44D6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</w:t>
      </w: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1D44D6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$`2016`</w:t>
      </w: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1D44D6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0</w:t>
      </w: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</w:pPr>
      <w:r w:rsidRPr="001D44D6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&gt; </w:t>
      </w:r>
      <w:proofErr w:type="spellStart"/>
      <w:r w:rsidRPr="001D44D6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lapply</w:t>
      </w:r>
      <w:proofErr w:type="spellEnd"/>
      <w:r w:rsidRPr="001D44D6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(</w:t>
      </w:r>
      <w:proofErr w:type="spellStart"/>
      <w:r w:rsidRPr="001D44D6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model_list</w:t>
      </w:r>
      <w:proofErr w:type="spellEnd"/>
      <w:r w:rsidRPr="001D44D6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 xml:space="preserve">, function(x){ </w:t>
      </w:r>
      <w:proofErr w:type="spellStart"/>
      <w:r w:rsidRPr="001D44D6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x$opt$message</w:t>
      </w:r>
      <w:proofErr w:type="spellEnd"/>
      <w:r w:rsidRPr="001D44D6">
        <w:rPr>
          <w:rFonts w:ascii="Lucida Sans Typewriter" w:eastAsia="Times New Roman" w:hAnsi="Lucida Sans Typewriter" w:cs="Courier New"/>
          <w:color w:val="FC803A"/>
          <w:sz w:val="20"/>
          <w:szCs w:val="20"/>
          <w:lang w:eastAsia="en-GB"/>
        </w:rPr>
        <w:t>})</w:t>
      </w: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1D44D6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lastRenderedPageBreak/>
        <w:t>$`2015`</w:t>
      </w: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1D44D6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"relative convergence (4)"</w:t>
      </w: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1D44D6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$`2014`</w:t>
      </w: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1D44D6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"relative convergence (4)"</w:t>
      </w: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1D44D6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$`2013`</w:t>
      </w: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1D44D6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"relative convergence (4)"</w:t>
      </w: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1D44D6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$`2012`</w:t>
      </w: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1D44D6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"relative convergence (4)"</w:t>
      </w: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</w:pPr>
      <w:r w:rsidRPr="001D44D6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$`2016`</w:t>
      </w:r>
    </w:p>
    <w:p w:rsidR="001D44D6" w:rsidRPr="001D44D6" w:rsidRDefault="001D44D6" w:rsidP="001D44D6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Sans Typewriter" w:eastAsia="Times New Roman" w:hAnsi="Lucida Sans Typewriter" w:cs="Courier New"/>
          <w:color w:val="E6E1DC"/>
          <w:sz w:val="20"/>
          <w:szCs w:val="20"/>
          <w:lang w:eastAsia="en-GB"/>
        </w:rPr>
      </w:pPr>
      <w:r w:rsidRPr="001D44D6">
        <w:rPr>
          <w:rFonts w:ascii="Lucida Sans Typewriter" w:eastAsia="Times New Roman" w:hAnsi="Lucida Sans Typewriter" w:cs="Courier New"/>
          <w:color w:val="E6E1DC"/>
          <w:sz w:val="20"/>
          <w:szCs w:val="20"/>
          <w:bdr w:val="none" w:sz="0" w:space="0" w:color="auto" w:frame="1"/>
          <w:lang w:eastAsia="en-GB"/>
        </w:rPr>
        <w:t>[1] "relative convergence (4)"</w:t>
      </w:r>
    </w:p>
    <w:p w:rsidR="001D44D6" w:rsidRDefault="001D44D6">
      <w:pPr>
        <w:rPr>
          <w:lang w:val="nl-NL"/>
        </w:rPr>
      </w:pPr>
    </w:p>
    <w:p w:rsidR="001D44D6" w:rsidRDefault="001D44D6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515CD288" wp14:editId="26105D5B">
            <wp:extent cx="5760720" cy="4907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D6" w:rsidRDefault="001D44D6">
      <w:pPr>
        <w:rPr>
          <w:lang w:val="nl-NL"/>
        </w:rPr>
      </w:pPr>
    </w:p>
    <w:p w:rsidR="001D44D6" w:rsidRDefault="001D44D6">
      <w:pPr>
        <w:rPr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2CF773F3" wp14:editId="20888C7F">
            <wp:extent cx="5760720" cy="5347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D6" w:rsidRDefault="001D44D6">
      <w:pPr>
        <w:rPr>
          <w:lang w:val="nl-NL"/>
        </w:rPr>
      </w:pPr>
    </w:p>
    <w:p w:rsidR="001D44D6" w:rsidRPr="00CA35F3" w:rsidRDefault="001D44D6">
      <w:pPr>
        <w:rPr>
          <w:lang w:val="nl-NL"/>
        </w:rPr>
      </w:pPr>
      <w:r>
        <w:rPr>
          <w:noProof/>
          <w:lang w:eastAsia="en-GB"/>
        </w:rPr>
        <w:lastRenderedPageBreak/>
        <w:drawing>
          <wp:inline distT="0" distB="0" distL="0" distR="0" wp14:anchorId="04A20E69" wp14:editId="0FB20D38">
            <wp:extent cx="5760720" cy="4963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4D6" w:rsidRPr="00CA35F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F3"/>
    <w:rsid w:val="0001711A"/>
    <w:rsid w:val="00027B8F"/>
    <w:rsid w:val="00036D3F"/>
    <w:rsid w:val="00075BEB"/>
    <w:rsid w:val="00075F67"/>
    <w:rsid w:val="00077A81"/>
    <w:rsid w:val="000A2F17"/>
    <w:rsid w:val="000B2A0D"/>
    <w:rsid w:val="000B3DF1"/>
    <w:rsid w:val="000E000C"/>
    <w:rsid w:val="000F2739"/>
    <w:rsid w:val="000F7FED"/>
    <w:rsid w:val="001048DF"/>
    <w:rsid w:val="001436D4"/>
    <w:rsid w:val="001555EA"/>
    <w:rsid w:val="00157A98"/>
    <w:rsid w:val="001A3BC9"/>
    <w:rsid w:val="001C17E0"/>
    <w:rsid w:val="001C6381"/>
    <w:rsid w:val="001D44D6"/>
    <w:rsid w:val="001F40EB"/>
    <w:rsid w:val="001F71A8"/>
    <w:rsid w:val="002122A2"/>
    <w:rsid w:val="0022164B"/>
    <w:rsid w:val="00227C5B"/>
    <w:rsid w:val="00231B22"/>
    <w:rsid w:val="00233B0D"/>
    <w:rsid w:val="00244134"/>
    <w:rsid w:val="0024780B"/>
    <w:rsid w:val="002638AF"/>
    <w:rsid w:val="002745A4"/>
    <w:rsid w:val="002861C6"/>
    <w:rsid w:val="002B4B17"/>
    <w:rsid w:val="002E262B"/>
    <w:rsid w:val="002E72D6"/>
    <w:rsid w:val="002E7911"/>
    <w:rsid w:val="002F5C15"/>
    <w:rsid w:val="0031261B"/>
    <w:rsid w:val="00313125"/>
    <w:rsid w:val="00347ED8"/>
    <w:rsid w:val="003663C7"/>
    <w:rsid w:val="00383DF3"/>
    <w:rsid w:val="003C1325"/>
    <w:rsid w:val="003E27D2"/>
    <w:rsid w:val="00411B54"/>
    <w:rsid w:val="00416B8E"/>
    <w:rsid w:val="004215C2"/>
    <w:rsid w:val="004439C3"/>
    <w:rsid w:val="0045192E"/>
    <w:rsid w:val="004805DE"/>
    <w:rsid w:val="00483CD1"/>
    <w:rsid w:val="004B0F79"/>
    <w:rsid w:val="004C10BD"/>
    <w:rsid w:val="004C3F24"/>
    <w:rsid w:val="004F6649"/>
    <w:rsid w:val="00514FDF"/>
    <w:rsid w:val="00526EA9"/>
    <w:rsid w:val="00527BDB"/>
    <w:rsid w:val="00527C87"/>
    <w:rsid w:val="00555E76"/>
    <w:rsid w:val="00557028"/>
    <w:rsid w:val="005B4AC9"/>
    <w:rsid w:val="005C2DE3"/>
    <w:rsid w:val="005D4301"/>
    <w:rsid w:val="00607A2C"/>
    <w:rsid w:val="00613635"/>
    <w:rsid w:val="006215A1"/>
    <w:rsid w:val="00623347"/>
    <w:rsid w:val="006539CC"/>
    <w:rsid w:val="00656D2E"/>
    <w:rsid w:val="00673C11"/>
    <w:rsid w:val="00693054"/>
    <w:rsid w:val="00695EA3"/>
    <w:rsid w:val="006A131B"/>
    <w:rsid w:val="006A3850"/>
    <w:rsid w:val="006C0407"/>
    <w:rsid w:val="006C1580"/>
    <w:rsid w:val="006D1C4D"/>
    <w:rsid w:val="006D4ACD"/>
    <w:rsid w:val="006F4D29"/>
    <w:rsid w:val="00720905"/>
    <w:rsid w:val="00723997"/>
    <w:rsid w:val="007443FD"/>
    <w:rsid w:val="00745D4E"/>
    <w:rsid w:val="00745F8F"/>
    <w:rsid w:val="007777D3"/>
    <w:rsid w:val="00791EBC"/>
    <w:rsid w:val="007B22BC"/>
    <w:rsid w:val="007B771D"/>
    <w:rsid w:val="007D5B92"/>
    <w:rsid w:val="00802C28"/>
    <w:rsid w:val="00803C7C"/>
    <w:rsid w:val="00804110"/>
    <w:rsid w:val="00810435"/>
    <w:rsid w:val="00823327"/>
    <w:rsid w:val="008849D8"/>
    <w:rsid w:val="008D4585"/>
    <w:rsid w:val="008D4617"/>
    <w:rsid w:val="008F4E4C"/>
    <w:rsid w:val="00914DCE"/>
    <w:rsid w:val="0092755A"/>
    <w:rsid w:val="00933A39"/>
    <w:rsid w:val="00935B7E"/>
    <w:rsid w:val="0094577C"/>
    <w:rsid w:val="00947573"/>
    <w:rsid w:val="00976E4D"/>
    <w:rsid w:val="00987225"/>
    <w:rsid w:val="009A3F85"/>
    <w:rsid w:val="009B0712"/>
    <w:rsid w:val="009D3172"/>
    <w:rsid w:val="009D786A"/>
    <w:rsid w:val="00A04F8A"/>
    <w:rsid w:val="00A06EE0"/>
    <w:rsid w:val="00A475C9"/>
    <w:rsid w:val="00A65336"/>
    <w:rsid w:val="00A76597"/>
    <w:rsid w:val="00A76A51"/>
    <w:rsid w:val="00A879DA"/>
    <w:rsid w:val="00A9421D"/>
    <w:rsid w:val="00AA0055"/>
    <w:rsid w:val="00AA44CA"/>
    <w:rsid w:val="00B15C27"/>
    <w:rsid w:val="00B21129"/>
    <w:rsid w:val="00B23A30"/>
    <w:rsid w:val="00B465CF"/>
    <w:rsid w:val="00B52962"/>
    <w:rsid w:val="00B616BB"/>
    <w:rsid w:val="00B61842"/>
    <w:rsid w:val="00B72475"/>
    <w:rsid w:val="00B76095"/>
    <w:rsid w:val="00BA7740"/>
    <w:rsid w:val="00BB5323"/>
    <w:rsid w:val="00BE3F86"/>
    <w:rsid w:val="00C04853"/>
    <w:rsid w:val="00C065E8"/>
    <w:rsid w:val="00C202A0"/>
    <w:rsid w:val="00C375B9"/>
    <w:rsid w:val="00C539C8"/>
    <w:rsid w:val="00C64048"/>
    <w:rsid w:val="00C9210D"/>
    <w:rsid w:val="00CA35F3"/>
    <w:rsid w:val="00CB2CCC"/>
    <w:rsid w:val="00CD32DF"/>
    <w:rsid w:val="00CE225A"/>
    <w:rsid w:val="00CF1895"/>
    <w:rsid w:val="00D041CF"/>
    <w:rsid w:val="00D251E8"/>
    <w:rsid w:val="00D45E1D"/>
    <w:rsid w:val="00D705D2"/>
    <w:rsid w:val="00D75927"/>
    <w:rsid w:val="00D821F3"/>
    <w:rsid w:val="00D82EF0"/>
    <w:rsid w:val="00D97B84"/>
    <w:rsid w:val="00DD365D"/>
    <w:rsid w:val="00DE0FC1"/>
    <w:rsid w:val="00DE2EA0"/>
    <w:rsid w:val="00E06CE4"/>
    <w:rsid w:val="00E13F17"/>
    <w:rsid w:val="00E17DA0"/>
    <w:rsid w:val="00E25CB1"/>
    <w:rsid w:val="00E3339B"/>
    <w:rsid w:val="00E66B2D"/>
    <w:rsid w:val="00E7362F"/>
    <w:rsid w:val="00E823FC"/>
    <w:rsid w:val="00E83CEB"/>
    <w:rsid w:val="00E84969"/>
    <w:rsid w:val="00EF2077"/>
    <w:rsid w:val="00EF29F6"/>
    <w:rsid w:val="00F20D6D"/>
    <w:rsid w:val="00F527BA"/>
    <w:rsid w:val="00F67BF0"/>
    <w:rsid w:val="00F71824"/>
    <w:rsid w:val="00F8074A"/>
    <w:rsid w:val="00F863DD"/>
    <w:rsid w:val="00F92605"/>
    <w:rsid w:val="00FA34B9"/>
    <w:rsid w:val="00FC145B"/>
    <w:rsid w:val="00FC413E"/>
    <w:rsid w:val="00FD4C3B"/>
    <w:rsid w:val="00F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047C1-8437-46A4-836B-B4889197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5F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CA35F3"/>
  </w:style>
  <w:style w:type="character" w:customStyle="1" w:styleId="gnkrckgcmrb">
    <w:name w:val="gnkrckgcmrb"/>
    <w:basedOn w:val="DefaultParagraphFont"/>
    <w:rsid w:val="00CA35F3"/>
  </w:style>
  <w:style w:type="character" w:customStyle="1" w:styleId="gnkrckgcgsb">
    <w:name w:val="gnkrckgcgsb"/>
    <w:basedOn w:val="DefaultParagraphFont"/>
    <w:rsid w:val="00CA3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467CC184.dotm</Template>
  <TotalTime>26</TotalTime>
  <Pages>7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Verkempynck, Ruben</dc:creator>
  <cp:keywords/>
  <dc:description/>
  <cp:lastModifiedBy>Verkempynck, Ruben</cp:lastModifiedBy>
  <cp:revision>4</cp:revision>
  <dcterms:created xsi:type="dcterms:W3CDTF">2017-10-12T05:44:00Z</dcterms:created>
  <dcterms:modified xsi:type="dcterms:W3CDTF">2017-10-12T12:07:00Z</dcterms:modified>
</cp:coreProperties>
</file>