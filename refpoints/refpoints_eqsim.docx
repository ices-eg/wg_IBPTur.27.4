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5B9" w:rsidRDefault="001D2B3B">
      <w:r>
        <w:t xml:space="preserve">Get </w:t>
      </w:r>
      <w:proofErr w:type="spellStart"/>
      <w:r>
        <w:t>Blim</w:t>
      </w:r>
      <w:proofErr w:type="spellEnd"/>
      <w:r>
        <w:t xml:space="preserve"> and </w:t>
      </w:r>
      <w:proofErr w:type="spellStart"/>
      <w:r>
        <w:t>Bpa</w:t>
      </w:r>
      <w:proofErr w:type="spellEnd"/>
    </w:p>
    <w:p w:rsidR="001D2B3B" w:rsidRPr="001D2B3B" w:rsidRDefault="001D2B3B" w:rsidP="001D2B3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1D2B3B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</w:t>
      </w:r>
      <w:proofErr w:type="spellStart"/>
      <w:r w:rsidRPr="001D2B3B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FITlim</w:t>
      </w:r>
      <w:proofErr w:type="spellEnd"/>
      <w:r w:rsidRPr="001D2B3B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&lt;- </w:t>
      </w:r>
      <w:proofErr w:type="spellStart"/>
      <w:r w:rsidRPr="001D2B3B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eqsr_fit</w:t>
      </w:r>
      <w:proofErr w:type="spellEnd"/>
      <w:r w:rsidRPr="001D2B3B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(TUR, </w:t>
      </w:r>
      <w:proofErr w:type="spellStart"/>
      <w:r w:rsidRPr="001D2B3B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nsamp</w:t>
      </w:r>
      <w:proofErr w:type="spellEnd"/>
      <w:r w:rsidRPr="001D2B3B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= 5000, models = c( "</w:t>
      </w:r>
      <w:proofErr w:type="spellStart"/>
      <w:r w:rsidRPr="001D2B3B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Segreg</w:t>
      </w:r>
      <w:proofErr w:type="spellEnd"/>
      <w:r w:rsidRPr="001D2B3B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"),</w:t>
      </w:r>
    </w:p>
    <w:p w:rsidR="001D2B3B" w:rsidRPr="001D2B3B" w:rsidRDefault="001D2B3B" w:rsidP="001D2B3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1D2B3B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+                    </w:t>
      </w:r>
      <w:proofErr w:type="spellStart"/>
      <w:r w:rsidRPr="001D2B3B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remove.years</w:t>
      </w:r>
      <w:proofErr w:type="spellEnd"/>
      <w:r w:rsidRPr="001D2B3B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=c(2014, 2015, 2016))</w:t>
      </w:r>
    </w:p>
    <w:p w:rsidR="001D2B3B" w:rsidRPr="001D2B3B" w:rsidRDefault="001D2B3B" w:rsidP="001D2B3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lang w:eastAsia="en-GB"/>
        </w:rPr>
      </w:pPr>
      <w:r w:rsidRPr="001D2B3B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</w:t>
      </w:r>
      <w:proofErr w:type="spellStart"/>
      <w:r w:rsidRPr="001D2B3B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eqsr_plot</w:t>
      </w:r>
      <w:proofErr w:type="spellEnd"/>
      <w:r w:rsidRPr="001D2B3B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(</w:t>
      </w:r>
      <w:proofErr w:type="spellStart"/>
      <w:r w:rsidRPr="001D2B3B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FITlim</w:t>
      </w:r>
      <w:proofErr w:type="spellEnd"/>
      <w:r w:rsidRPr="001D2B3B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, n = 5000)</w:t>
      </w:r>
    </w:p>
    <w:p w:rsidR="001D2B3B" w:rsidRDefault="001D2B3B"/>
    <w:p w:rsidR="001D2B3B" w:rsidRDefault="001D2B3B">
      <w:r>
        <w:rPr>
          <w:noProof/>
          <w:lang w:eastAsia="en-GB"/>
        </w:rPr>
        <w:drawing>
          <wp:inline distT="0" distB="0" distL="0" distR="0" wp14:anchorId="4AB20532" wp14:editId="3A8F99E2">
            <wp:extent cx="5760720" cy="4153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B3B" w:rsidRPr="001D2B3B" w:rsidRDefault="001D2B3B" w:rsidP="001D2B3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1D2B3B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print(</w:t>
      </w:r>
      <w:proofErr w:type="spellStart"/>
      <w:r w:rsidRPr="001D2B3B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Blim</w:t>
      </w:r>
      <w:proofErr w:type="spellEnd"/>
      <w:r w:rsidRPr="001D2B3B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&lt;-  </w:t>
      </w:r>
      <w:proofErr w:type="spellStart"/>
      <w:r w:rsidRPr="001D2B3B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FITlim</w:t>
      </w:r>
      <w:proofErr w:type="spellEnd"/>
      <w:r w:rsidRPr="001D2B3B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[["</w:t>
      </w:r>
      <w:proofErr w:type="spellStart"/>
      <w:r w:rsidRPr="001D2B3B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sr.det</w:t>
      </w:r>
      <w:proofErr w:type="spellEnd"/>
      <w:r w:rsidRPr="001D2B3B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"]][,"b"])</w:t>
      </w:r>
    </w:p>
    <w:p w:rsidR="001D2B3B" w:rsidRPr="001D2B3B" w:rsidRDefault="001D2B3B" w:rsidP="001D2B3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1D2B3B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[1] 4554.678</w:t>
      </w:r>
    </w:p>
    <w:p w:rsidR="001D2B3B" w:rsidRPr="001D2B3B" w:rsidRDefault="001D2B3B" w:rsidP="001D2B3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1D2B3B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print(</w:t>
      </w:r>
      <w:proofErr w:type="spellStart"/>
      <w:r w:rsidRPr="001D2B3B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Bpa</w:t>
      </w:r>
      <w:proofErr w:type="spellEnd"/>
      <w:r w:rsidRPr="001D2B3B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&lt;- 1.4 * </w:t>
      </w:r>
      <w:proofErr w:type="spellStart"/>
      <w:r w:rsidRPr="001D2B3B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Blim</w:t>
      </w:r>
      <w:proofErr w:type="spellEnd"/>
      <w:r w:rsidRPr="001D2B3B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)</w:t>
      </w:r>
    </w:p>
    <w:p w:rsidR="001D2B3B" w:rsidRPr="001D2B3B" w:rsidRDefault="001D2B3B" w:rsidP="001D2B3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1D2B3B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[1] 6376.549</w:t>
      </w:r>
    </w:p>
    <w:p w:rsidR="001D2B3B" w:rsidRPr="001D2B3B" w:rsidRDefault="001D2B3B" w:rsidP="001D2B3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1D2B3B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SIM101 &lt;- </w:t>
      </w:r>
      <w:proofErr w:type="spellStart"/>
      <w:r w:rsidRPr="001D2B3B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eqsim_run</w:t>
      </w:r>
      <w:proofErr w:type="spellEnd"/>
      <w:r w:rsidRPr="001D2B3B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(</w:t>
      </w:r>
      <w:proofErr w:type="spellStart"/>
      <w:r w:rsidRPr="001D2B3B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FITlim</w:t>
      </w:r>
      <w:proofErr w:type="spellEnd"/>
      <w:r w:rsidRPr="001D2B3B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,  </w:t>
      </w:r>
      <w:proofErr w:type="spellStart"/>
      <w:r w:rsidRPr="001D2B3B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bio.years</w:t>
      </w:r>
      <w:proofErr w:type="spellEnd"/>
      <w:r w:rsidRPr="001D2B3B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= c(2007, 2016), </w:t>
      </w:r>
      <w:proofErr w:type="spellStart"/>
      <w:r w:rsidRPr="001D2B3B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bio.const</w:t>
      </w:r>
      <w:proofErr w:type="spellEnd"/>
      <w:r w:rsidRPr="001D2B3B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= FALSE,</w:t>
      </w:r>
    </w:p>
    <w:p w:rsidR="001D2B3B" w:rsidRPr="001D2B3B" w:rsidRDefault="001D2B3B" w:rsidP="001D2B3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1D2B3B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+                     </w:t>
      </w:r>
      <w:proofErr w:type="spellStart"/>
      <w:r w:rsidRPr="001D2B3B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sel.years</w:t>
      </w:r>
      <w:proofErr w:type="spellEnd"/>
      <w:r w:rsidRPr="001D2B3B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= c(2007, 2016), </w:t>
      </w:r>
      <w:proofErr w:type="spellStart"/>
      <w:r w:rsidRPr="001D2B3B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sel.const</w:t>
      </w:r>
      <w:proofErr w:type="spellEnd"/>
      <w:r w:rsidRPr="001D2B3B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= FALSE,</w:t>
      </w:r>
    </w:p>
    <w:p w:rsidR="001D2B3B" w:rsidRPr="001D2B3B" w:rsidRDefault="001D2B3B" w:rsidP="001D2B3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val="nl-NL" w:eastAsia="en-GB"/>
        </w:rPr>
      </w:pPr>
      <w:r w:rsidRPr="001D2B3B">
        <w:rPr>
          <w:rFonts w:ascii="Lucida Sans Typewriter" w:eastAsia="Times New Roman" w:hAnsi="Lucida Sans Typewriter" w:cs="Courier New"/>
          <w:color w:val="FC803A"/>
          <w:sz w:val="20"/>
          <w:szCs w:val="20"/>
          <w:lang w:val="nl-NL" w:eastAsia="en-GB"/>
        </w:rPr>
        <w:t xml:space="preserve">+                     </w:t>
      </w:r>
      <w:proofErr w:type="spellStart"/>
      <w:r w:rsidRPr="001D2B3B">
        <w:rPr>
          <w:rFonts w:ascii="Lucida Sans Typewriter" w:eastAsia="Times New Roman" w:hAnsi="Lucida Sans Typewriter" w:cs="Courier New"/>
          <w:color w:val="FC803A"/>
          <w:sz w:val="20"/>
          <w:szCs w:val="20"/>
          <w:lang w:val="nl-NL" w:eastAsia="en-GB"/>
        </w:rPr>
        <w:t>Fcv</w:t>
      </w:r>
      <w:proofErr w:type="spellEnd"/>
      <w:r w:rsidRPr="001D2B3B">
        <w:rPr>
          <w:rFonts w:ascii="Lucida Sans Typewriter" w:eastAsia="Times New Roman" w:hAnsi="Lucida Sans Typewriter" w:cs="Courier New"/>
          <w:color w:val="FC803A"/>
          <w:sz w:val="20"/>
          <w:szCs w:val="20"/>
          <w:lang w:val="nl-NL" w:eastAsia="en-GB"/>
        </w:rPr>
        <w:t xml:space="preserve">=0, </w:t>
      </w:r>
      <w:proofErr w:type="spellStart"/>
      <w:r w:rsidRPr="001D2B3B">
        <w:rPr>
          <w:rFonts w:ascii="Lucida Sans Typewriter" w:eastAsia="Times New Roman" w:hAnsi="Lucida Sans Typewriter" w:cs="Courier New"/>
          <w:color w:val="FC803A"/>
          <w:sz w:val="20"/>
          <w:szCs w:val="20"/>
          <w:lang w:val="nl-NL" w:eastAsia="en-GB"/>
        </w:rPr>
        <w:t>Fphi</w:t>
      </w:r>
      <w:proofErr w:type="spellEnd"/>
      <w:r w:rsidRPr="001D2B3B">
        <w:rPr>
          <w:rFonts w:ascii="Lucida Sans Typewriter" w:eastAsia="Times New Roman" w:hAnsi="Lucida Sans Typewriter" w:cs="Courier New"/>
          <w:color w:val="FC803A"/>
          <w:sz w:val="20"/>
          <w:szCs w:val="20"/>
          <w:lang w:val="nl-NL" w:eastAsia="en-GB"/>
        </w:rPr>
        <w:t>=0,</w:t>
      </w:r>
    </w:p>
    <w:p w:rsidR="001D2B3B" w:rsidRPr="001D2B3B" w:rsidRDefault="001D2B3B" w:rsidP="001D2B3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val="nl-NL" w:eastAsia="en-GB"/>
        </w:rPr>
      </w:pPr>
      <w:r w:rsidRPr="001D2B3B">
        <w:rPr>
          <w:rFonts w:ascii="Lucida Sans Typewriter" w:eastAsia="Times New Roman" w:hAnsi="Lucida Sans Typewriter" w:cs="Courier New"/>
          <w:color w:val="FC803A"/>
          <w:sz w:val="20"/>
          <w:szCs w:val="20"/>
          <w:lang w:val="nl-NL" w:eastAsia="en-GB"/>
        </w:rPr>
        <w:t xml:space="preserve">+                     </w:t>
      </w:r>
      <w:proofErr w:type="spellStart"/>
      <w:r w:rsidRPr="001D2B3B">
        <w:rPr>
          <w:rFonts w:ascii="Lucida Sans Typewriter" w:eastAsia="Times New Roman" w:hAnsi="Lucida Sans Typewriter" w:cs="Courier New"/>
          <w:color w:val="FC803A"/>
          <w:sz w:val="20"/>
          <w:szCs w:val="20"/>
          <w:lang w:val="nl-NL" w:eastAsia="en-GB"/>
        </w:rPr>
        <w:t>Btrigger</w:t>
      </w:r>
      <w:proofErr w:type="spellEnd"/>
      <w:r w:rsidRPr="001D2B3B">
        <w:rPr>
          <w:rFonts w:ascii="Lucida Sans Typewriter" w:eastAsia="Times New Roman" w:hAnsi="Lucida Sans Typewriter" w:cs="Courier New"/>
          <w:color w:val="FC803A"/>
          <w:sz w:val="20"/>
          <w:szCs w:val="20"/>
          <w:lang w:val="nl-NL" w:eastAsia="en-GB"/>
        </w:rPr>
        <w:t xml:space="preserve"> = 0,Blim=</w:t>
      </w:r>
      <w:proofErr w:type="spellStart"/>
      <w:r w:rsidRPr="001D2B3B">
        <w:rPr>
          <w:rFonts w:ascii="Lucida Sans Typewriter" w:eastAsia="Times New Roman" w:hAnsi="Lucida Sans Typewriter" w:cs="Courier New"/>
          <w:color w:val="FC803A"/>
          <w:sz w:val="20"/>
          <w:szCs w:val="20"/>
          <w:lang w:val="nl-NL" w:eastAsia="en-GB"/>
        </w:rPr>
        <w:t>Blim,Bpa</w:t>
      </w:r>
      <w:proofErr w:type="spellEnd"/>
      <w:r w:rsidRPr="001D2B3B">
        <w:rPr>
          <w:rFonts w:ascii="Lucida Sans Typewriter" w:eastAsia="Times New Roman" w:hAnsi="Lucida Sans Typewriter" w:cs="Courier New"/>
          <w:color w:val="FC803A"/>
          <w:sz w:val="20"/>
          <w:szCs w:val="20"/>
          <w:lang w:val="nl-NL" w:eastAsia="en-GB"/>
        </w:rPr>
        <w:t>=NA,</w:t>
      </w:r>
    </w:p>
    <w:p w:rsidR="001D2B3B" w:rsidRDefault="001D2B3B" w:rsidP="001D2B3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val="nl-NL" w:eastAsia="en-GB"/>
        </w:rPr>
      </w:pPr>
      <w:r w:rsidRPr="001D2B3B">
        <w:rPr>
          <w:rFonts w:ascii="Lucida Sans Typewriter" w:eastAsia="Times New Roman" w:hAnsi="Lucida Sans Typewriter" w:cs="Courier New"/>
          <w:color w:val="FC803A"/>
          <w:sz w:val="20"/>
          <w:szCs w:val="20"/>
          <w:lang w:val="nl-NL" w:eastAsia="en-GB"/>
        </w:rPr>
        <w:t xml:space="preserve">+                     </w:t>
      </w:r>
      <w:proofErr w:type="spellStart"/>
      <w:r w:rsidRPr="001D2B3B">
        <w:rPr>
          <w:rFonts w:ascii="Lucida Sans Typewriter" w:eastAsia="Times New Roman" w:hAnsi="Lucida Sans Typewriter" w:cs="Courier New"/>
          <w:color w:val="FC803A"/>
          <w:sz w:val="20"/>
          <w:szCs w:val="20"/>
          <w:lang w:val="nl-NL" w:eastAsia="en-GB"/>
        </w:rPr>
        <w:t>Fscan</w:t>
      </w:r>
      <w:proofErr w:type="spellEnd"/>
      <w:r w:rsidRPr="001D2B3B">
        <w:rPr>
          <w:rFonts w:ascii="Lucida Sans Typewriter" w:eastAsia="Times New Roman" w:hAnsi="Lucida Sans Typewriter" w:cs="Courier New"/>
          <w:color w:val="FC803A"/>
          <w:sz w:val="20"/>
          <w:szCs w:val="20"/>
          <w:lang w:val="nl-NL" w:eastAsia="en-GB"/>
        </w:rPr>
        <w:t xml:space="preserve"> = </w:t>
      </w:r>
      <w:proofErr w:type="spellStart"/>
      <w:r w:rsidRPr="001D2B3B">
        <w:rPr>
          <w:rFonts w:ascii="Lucida Sans Typewriter" w:eastAsia="Times New Roman" w:hAnsi="Lucida Sans Typewriter" w:cs="Courier New"/>
          <w:color w:val="FC803A"/>
          <w:sz w:val="20"/>
          <w:szCs w:val="20"/>
          <w:lang w:val="nl-NL" w:eastAsia="en-GB"/>
        </w:rPr>
        <w:t>seq</w:t>
      </w:r>
      <w:proofErr w:type="spellEnd"/>
      <w:r w:rsidRPr="001D2B3B">
        <w:rPr>
          <w:rFonts w:ascii="Lucida Sans Typewriter" w:eastAsia="Times New Roman" w:hAnsi="Lucida Sans Typewriter" w:cs="Courier New"/>
          <w:color w:val="FC803A"/>
          <w:sz w:val="20"/>
          <w:szCs w:val="20"/>
          <w:lang w:val="nl-NL" w:eastAsia="en-GB"/>
        </w:rPr>
        <w:t>(0,1.2,len=61),</w:t>
      </w:r>
      <w:proofErr w:type="spellStart"/>
      <w:r w:rsidRPr="001D2B3B">
        <w:rPr>
          <w:rFonts w:ascii="Lucida Sans Typewriter" w:eastAsia="Times New Roman" w:hAnsi="Lucida Sans Typewriter" w:cs="Courier New"/>
          <w:color w:val="FC803A"/>
          <w:sz w:val="20"/>
          <w:szCs w:val="20"/>
          <w:lang w:val="nl-NL" w:eastAsia="en-GB"/>
        </w:rPr>
        <w:t>verbose</w:t>
      </w:r>
      <w:proofErr w:type="spellEnd"/>
      <w:r w:rsidRPr="001D2B3B">
        <w:rPr>
          <w:rFonts w:ascii="Lucida Sans Typewriter" w:eastAsia="Times New Roman" w:hAnsi="Lucida Sans Typewriter" w:cs="Courier New"/>
          <w:color w:val="FC803A"/>
          <w:sz w:val="20"/>
          <w:szCs w:val="20"/>
          <w:lang w:val="nl-NL" w:eastAsia="en-GB"/>
        </w:rPr>
        <w:t>=FALSE)</w:t>
      </w:r>
    </w:p>
    <w:p w:rsidR="0095631E" w:rsidRPr="001D2B3B" w:rsidRDefault="0095631E" w:rsidP="001D2B3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lang w:val="nl-NL" w:eastAsia="en-GB"/>
        </w:rPr>
      </w:pPr>
    </w:p>
    <w:p w:rsidR="0095631E" w:rsidRDefault="0095631E" w:rsidP="0095631E">
      <w:pPr>
        <w:pStyle w:val="HTMLPreformatted"/>
        <w:shd w:val="clear" w:color="auto" w:fill="1C1C1C"/>
        <w:wordWrap w:val="0"/>
        <w:spacing w:line="150" w:lineRule="atLeast"/>
        <w:rPr>
          <w:rStyle w:val="gnkrckgcmrb"/>
          <w:rFonts w:ascii="Lucida Sans Typewriter" w:hAnsi="Lucida Sans Typewriter"/>
          <w:color w:val="FC803A"/>
        </w:rPr>
      </w:pPr>
      <w:r>
        <w:rPr>
          <w:rStyle w:val="gnkrckgcmsb"/>
          <w:rFonts w:ascii="Lucida Sans Typewriter" w:hAnsi="Lucida Sans Typewriter"/>
          <w:color w:val="FC803A"/>
        </w:rPr>
        <w:t xml:space="preserve">&gt; </w:t>
      </w:r>
      <w:r>
        <w:rPr>
          <w:rStyle w:val="gnkrckgcmrb"/>
          <w:rFonts w:ascii="Lucida Sans Typewriter" w:hAnsi="Lucida Sans Typewriter"/>
          <w:color w:val="FC803A"/>
        </w:rPr>
        <w:t>print(</w:t>
      </w:r>
      <w:proofErr w:type="spellStart"/>
      <w:r>
        <w:rPr>
          <w:rStyle w:val="gnkrckgcmrb"/>
          <w:rFonts w:ascii="Lucida Sans Typewriter" w:hAnsi="Lucida Sans Typewriter"/>
          <w:color w:val="FC803A"/>
        </w:rPr>
        <w:t>Flim</w:t>
      </w:r>
      <w:proofErr w:type="spellEnd"/>
      <w:r>
        <w:rPr>
          <w:rStyle w:val="gnkrckgcmrb"/>
          <w:rFonts w:ascii="Lucida Sans Typewriter" w:hAnsi="Lucida Sans Typewriter"/>
          <w:color w:val="FC803A"/>
        </w:rPr>
        <w:t xml:space="preserve"> &lt;- SIM101$Refs2[1,3])</w:t>
      </w:r>
    </w:p>
    <w:p w:rsidR="0095631E" w:rsidRDefault="0095631E" w:rsidP="0095631E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[1] 0.4978544</w:t>
      </w:r>
    </w:p>
    <w:p w:rsidR="0095631E" w:rsidRDefault="0095631E" w:rsidP="0095631E">
      <w:pPr>
        <w:pStyle w:val="HTMLPreformatted"/>
        <w:shd w:val="clear" w:color="auto" w:fill="1C1C1C"/>
        <w:wordWrap w:val="0"/>
        <w:spacing w:line="150" w:lineRule="atLeast"/>
        <w:rPr>
          <w:rStyle w:val="gnkrckgcmrb"/>
          <w:rFonts w:ascii="Lucida Sans Typewriter" w:hAnsi="Lucida Sans Typewriter"/>
          <w:color w:val="FC803A"/>
        </w:rPr>
      </w:pPr>
      <w:r>
        <w:rPr>
          <w:rStyle w:val="gnkrckgcmsb"/>
          <w:rFonts w:ascii="Lucida Sans Typewriter" w:hAnsi="Lucida Sans Typewriter"/>
          <w:color w:val="FC803A"/>
        </w:rPr>
        <w:t xml:space="preserve">&gt; </w:t>
      </w:r>
      <w:r>
        <w:rPr>
          <w:rStyle w:val="gnkrckgcmrb"/>
          <w:rFonts w:ascii="Lucida Sans Typewriter" w:hAnsi="Lucida Sans Typewriter"/>
          <w:color w:val="FC803A"/>
        </w:rPr>
        <w:t>print(</w:t>
      </w:r>
      <w:proofErr w:type="spellStart"/>
      <w:r>
        <w:rPr>
          <w:rStyle w:val="gnkrckgcmrb"/>
          <w:rFonts w:ascii="Lucida Sans Typewriter" w:hAnsi="Lucida Sans Typewriter"/>
          <w:color w:val="FC803A"/>
        </w:rPr>
        <w:t>Fpa</w:t>
      </w:r>
      <w:proofErr w:type="spellEnd"/>
      <w:r>
        <w:rPr>
          <w:rStyle w:val="gnkrckgcmrb"/>
          <w:rFonts w:ascii="Lucida Sans Typewriter" w:hAnsi="Lucida Sans Typewriter"/>
          <w:color w:val="FC803A"/>
        </w:rPr>
        <w:t xml:space="preserve"> &lt;- </w:t>
      </w:r>
      <w:proofErr w:type="spellStart"/>
      <w:r>
        <w:rPr>
          <w:rStyle w:val="gnkrckgcmrb"/>
          <w:rFonts w:ascii="Lucida Sans Typewriter" w:hAnsi="Lucida Sans Typewriter"/>
          <w:color w:val="FC803A"/>
        </w:rPr>
        <w:t>Flim</w:t>
      </w:r>
      <w:proofErr w:type="spellEnd"/>
      <w:r>
        <w:rPr>
          <w:rStyle w:val="gnkrckgcmrb"/>
          <w:rFonts w:ascii="Lucida Sans Typewriter" w:hAnsi="Lucida Sans Typewriter"/>
          <w:color w:val="FC803A"/>
        </w:rPr>
        <w:t>/1.4)</w:t>
      </w:r>
    </w:p>
    <w:p w:rsidR="0095631E" w:rsidRDefault="0095631E" w:rsidP="0095631E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[1] 0.3556103</w:t>
      </w:r>
    </w:p>
    <w:p w:rsidR="0095631E" w:rsidRPr="00E41608" w:rsidRDefault="0095631E" w:rsidP="0095631E">
      <w:pPr>
        <w:pStyle w:val="HTMLPreformatted"/>
        <w:shd w:val="clear" w:color="auto" w:fill="1C1C1C"/>
        <w:wordWrap w:val="0"/>
        <w:spacing w:line="150" w:lineRule="atLeast"/>
        <w:rPr>
          <w:rFonts w:ascii="Lucida Sans Typewriter" w:hAnsi="Lucida Sans Typewriter"/>
          <w:color w:val="FC803A"/>
        </w:rPr>
      </w:pPr>
      <w:r>
        <w:rPr>
          <w:rStyle w:val="gnkrckgcmsb"/>
          <w:rFonts w:ascii="Lucida Sans Typewriter" w:hAnsi="Lucida Sans Typewriter"/>
          <w:color w:val="FC803A"/>
        </w:rPr>
        <w:t xml:space="preserve">&gt; </w:t>
      </w:r>
      <w:proofErr w:type="spellStart"/>
      <w:r>
        <w:rPr>
          <w:rStyle w:val="gnkrckgcmrb"/>
          <w:rFonts w:ascii="Lucida Sans Typewriter" w:hAnsi="Lucida Sans Typewriter"/>
          <w:color w:val="FC803A"/>
        </w:rPr>
        <w:t>eqsim_plot</w:t>
      </w:r>
      <w:proofErr w:type="spellEnd"/>
      <w:r>
        <w:rPr>
          <w:rStyle w:val="gnkrckgcmrb"/>
          <w:rFonts w:ascii="Lucida Sans Typewriter" w:hAnsi="Lucida Sans Typewriter"/>
          <w:color w:val="FC803A"/>
        </w:rPr>
        <w:t>(SIM101,catch="FALSE")</w:t>
      </w:r>
    </w:p>
    <w:p w:rsidR="001D2B3B" w:rsidRPr="0095631E" w:rsidRDefault="001D2B3B"/>
    <w:p w:rsidR="001D2B3B" w:rsidRPr="0095631E" w:rsidRDefault="0095631E">
      <w:r>
        <w:rPr>
          <w:noProof/>
          <w:lang w:eastAsia="en-GB"/>
        </w:rPr>
        <w:lastRenderedPageBreak/>
        <w:drawing>
          <wp:inline distT="0" distB="0" distL="0" distR="0" wp14:anchorId="065E85E9" wp14:editId="6F3BC2DA">
            <wp:extent cx="5760720" cy="3693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B3B" w:rsidRDefault="001D2B3B"/>
    <w:p w:rsidR="00E41608" w:rsidRDefault="00E41608" w:rsidP="00E41608">
      <w:pPr>
        <w:pStyle w:val="HTMLPreformatted"/>
        <w:shd w:val="clear" w:color="auto" w:fill="1C1C1C"/>
        <w:wordWrap w:val="0"/>
        <w:spacing w:line="150" w:lineRule="atLeast"/>
        <w:rPr>
          <w:rStyle w:val="gnkrckgcmrb"/>
          <w:rFonts w:ascii="Lucida Sans Typewriter" w:hAnsi="Lucida Sans Typewriter"/>
          <w:color w:val="FC803A"/>
        </w:rPr>
      </w:pPr>
      <w:r>
        <w:rPr>
          <w:rStyle w:val="gnkrckgcmsb"/>
          <w:rFonts w:ascii="Lucida Sans Typewriter" w:hAnsi="Lucida Sans Typewriter"/>
          <w:color w:val="FC803A"/>
        </w:rPr>
        <w:t xml:space="preserve">&gt; </w:t>
      </w:r>
      <w:proofErr w:type="spellStart"/>
      <w:r>
        <w:rPr>
          <w:rStyle w:val="gnkrckgcmrb"/>
          <w:rFonts w:ascii="Lucida Sans Typewriter" w:hAnsi="Lucida Sans Typewriter"/>
          <w:color w:val="FC803A"/>
        </w:rPr>
        <w:t>Coby.fit</w:t>
      </w:r>
      <w:proofErr w:type="spellEnd"/>
      <w:r>
        <w:rPr>
          <w:rStyle w:val="gnkrckgcmrb"/>
          <w:rFonts w:ascii="Lucida Sans Typewriter" w:hAnsi="Lucida Sans Typewriter"/>
          <w:color w:val="FC803A"/>
        </w:rPr>
        <w:t>(SIM101,outfile='aa')</w:t>
      </w:r>
    </w:p>
    <w:p w:rsidR="00E41608" w:rsidRDefault="00E41608" w:rsidP="00E41608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</w:p>
    <w:p w:rsidR="00E41608" w:rsidRDefault="00E41608" w:rsidP="00E41608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Reference point estimates:</w:t>
      </w:r>
    </w:p>
    <w:p w:rsidR="00E41608" w:rsidRDefault="00E41608" w:rsidP="00E41608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             F05      F10      F50 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medianMSY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meanMSY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Medlower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Meanlower</w:t>
      </w:r>
      <w:proofErr w:type="spellEnd"/>
    </w:p>
    <w:p w:rsidR="00E41608" w:rsidRPr="00E41608" w:rsidRDefault="00E41608" w:rsidP="00E41608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</w:pPr>
      <w:proofErr w:type="spellStart"/>
      <w:r w:rsidRPr="00E41608"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  <w:t>catF</w:t>
      </w:r>
      <w:proofErr w:type="spellEnd"/>
      <w:r w:rsidRPr="00E41608"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  <w:t xml:space="preserve">        0.452    0.462    0.497        NA    0.380        NA        </w:t>
      </w:r>
      <w:proofErr w:type="spellStart"/>
      <w:r w:rsidRPr="00E41608"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  <w:t>NA</w:t>
      </w:r>
      <w:proofErr w:type="spellEnd"/>
    </w:p>
    <w:p w:rsidR="00E41608" w:rsidRPr="00E41608" w:rsidRDefault="00E41608" w:rsidP="00E41608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</w:pPr>
      <w:proofErr w:type="spellStart"/>
      <w:r w:rsidRPr="00E41608"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  <w:t>lanF</w:t>
      </w:r>
      <w:proofErr w:type="spellEnd"/>
      <w:r w:rsidRPr="00E41608"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  <w:t xml:space="preserve">           NA       </w:t>
      </w:r>
      <w:proofErr w:type="spellStart"/>
      <w:r w:rsidRPr="00E41608"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  <w:t>NA</w:t>
      </w:r>
      <w:proofErr w:type="spellEnd"/>
      <w:r w:rsidRPr="00E41608"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  <w:t xml:space="preserve">       </w:t>
      </w:r>
      <w:proofErr w:type="spellStart"/>
      <w:r w:rsidRPr="00E41608"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  <w:t>NA</w:t>
      </w:r>
      <w:proofErr w:type="spellEnd"/>
      <w:r w:rsidRPr="00E41608"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  <w:t xml:space="preserve">     0.449    0.380     0.245     0.247</w:t>
      </w:r>
    </w:p>
    <w:p w:rsidR="00E41608" w:rsidRPr="00E41608" w:rsidRDefault="00E41608" w:rsidP="00E41608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</w:pPr>
      <w:r w:rsidRPr="00E41608"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  <w:t xml:space="preserve">catch    2794.876 2766.433 2572.656        NA 2845.001        NA        </w:t>
      </w:r>
      <w:proofErr w:type="spellStart"/>
      <w:r w:rsidRPr="00E41608"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  <w:t>NA</w:t>
      </w:r>
      <w:proofErr w:type="spellEnd"/>
    </w:p>
    <w:p w:rsidR="00E41608" w:rsidRPr="00E41608" w:rsidRDefault="00E41608" w:rsidP="00E41608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</w:pPr>
      <w:r w:rsidRPr="00E41608"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  <w:t xml:space="preserve">landings       NA       </w:t>
      </w:r>
      <w:proofErr w:type="spellStart"/>
      <w:r w:rsidRPr="00E41608"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  <w:t>NA</w:t>
      </w:r>
      <w:proofErr w:type="spellEnd"/>
      <w:r w:rsidRPr="00E41608"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  <w:t xml:space="preserve">       </w:t>
      </w:r>
      <w:proofErr w:type="spellStart"/>
      <w:r w:rsidRPr="00E41608"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  <w:t>NA</w:t>
      </w:r>
      <w:proofErr w:type="spellEnd"/>
      <w:r w:rsidRPr="00E41608"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  <w:t xml:space="preserve">  2911.494 2845.001  2703.917  2737.030</w:t>
      </w:r>
    </w:p>
    <w:p w:rsidR="00E41608" w:rsidRPr="00E41608" w:rsidRDefault="00E41608" w:rsidP="00E41608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</w:pPr>
      <w:proofErr w:type="spellStart"/>
      <w:r w:rsidRPr="00E41608"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  <w:t>catB</w:t>
      </w:r>
      <w:proofErr w:type="spellEnd"/>
      <w:r w:rsidRPr="00E41608"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  <w:t xml:space="preserve">     5788.798 5517.245 4555.360        NA 7894.755        NA        </w:t>
      </w:r>
      <w:proofErr w:type="spellStart"/>
      <w:r w:rsidRPr="00E41608"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  <w:t>NA</w:t>
      </w:r>
      <w:proofErr w:type="spellEnd"/>
    </w:p>
    <w:p w:rsidR="00E41608" w:rsidRPr="00E41608" w:rsidRDefault="00E41608" w:rsidP="00E41608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</w:pPr>
      <w:proofErr w:type="spellStart"/>
      <w:r w:rsidRPr="00E41608"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  <w:t>lanB</w:t>
      </w:r>
      <w:proofErr w:type="spellEnd"/>
      <w:r w:rsidRPr="00E41608"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  <w:t xml:space="preserve">           NA       </w:t>
      </w:r>
      <w:proofErr w:type="spellStart"/>
      <w:r w:rsidRPr="00E41608"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  <w:t>NA</w:t>
      </w:r>
      <w:proofErr w:type="spellEnd"/>
      <w:r w:rsidRPr="00E41608"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  <w:t xml:space="preserve">       </w:t>
      </w:r>
      <w:proofErr w:type="spellStart"/>
      <w:r w:rsidRPr="00E41608"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  <w:t>NA</w:t>
      </w:r>
      <w:proofErr w:type="spellEnd"/>
      <w:r w:rsidRPr="00E41608"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  <w:t xml:space="preserve">  6027.746 7894.755 14528.304        NA</w:t>
      </w:r>
    </w:p>
    <w:p w:rsidR="00E41608" w:rsidRPr="00E41608" w:rsidRDefault="00E41608" w:rsidP="00E41608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</w:pPr>
      <w:r w:rsidRPr="00E41608"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  <w:t xml:space="preserve">         </w:t>
      </w:r>
      <w:proofErr w:type="spellStart"/>
      <w:r w:rsidRPr="00E41608"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  <w:t>Medupper</w:t>
      </w:r>
      <w:proofErr w:type="spellEnd"/>
      <w:r w:rsidRPr="00E41608"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  <w:t xml:space="preserve"> </w:t>
      </w:r>
      <w:proofErr w:type="spellStart"/>
      <w:r w:rsidRPr="00E41608"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  <w:t>Meanupper</w:t>
      </w:r>
      <w:proofErr w:type="spellEnd"/>
    </w:p>
    <w:p w:rsidR="00E41608" w:rsidRPr="00E41608" w:rsidRDefault="00E41608" w:rsidP="00E41608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</w:pPr>
      <w:proofErr w:type="spellStart"/>
      <w:r w:rsidRPr="00E41608"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  <w:t>catF</w:t>
      </w:r>
      <w:proofErr w:type="spellEnd"/>
      <w:r w:rsidRPr="00E41608"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  <w:t xml:space="preserve">           NA        </w:t>
      </w:r>
      <w:proofErr w:type="spellStart"/>
      <w:r w:rsidRPr="00E41608"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  <w:t>NA</w:t>
      </w:r>
      <w:proofErr w:type="spellEnd"/>
    </w:p>
    <w:p w:rsidR="00E41608" w:rsidRPr="00E41608" w:rsidRDefault="00E41608" w:rsidP="00E41608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</w:pPr>
      <w:proofErr w:type="spellStart"/>
      <w:r w:rsidRPr="00E41608"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  <w:t>lanF</w:t>
      </w:r>
      <w:proofErr w:type="spellEnd"/>
      <w:r w:rsidRPr="00E41608"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  <w:t xml:space="preserve">        0.474     0.459</w:t>
      </w:r>
    </w:p>
    <w:p w:rsidR="00E41608" w:rsidRPr="00E41608" w:rsidRDefault="00E41608" w:rsidP="00E41608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</w:pPr>
      <w:r w:rsidRPr="00E41608"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  <w:t xml:space="preserve">catch          NA        </w:t>
      </w:r>
      <w:proofErr w:type="spellStart"/>
      <w:r w:rsidRPr="00E41608"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  <w:t>NA</w:t>
      </w:r>
      <w:proofErr w:type="spellEnd"/>
    </w:p>
    <w:p w:rsidR="00E41608" w:rsidRPr="00E41608" w:rsidRDefault="00E41608" w:rsidP="00E41608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</w:pPr>
      <w:r w:rsidRPr="00E41608"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  <w:t>landings 2703.378  2737.710</w:t>
      </w:r>
    </w:p>
    <w:p w:rsidR="00E41608" w:rsidRPr="00E41608" w:rsidRDefault="00E41608" w:rsidP="00E41608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</w:pPr>
      <w:proofErr w:type="spellStart"/>
      <w:r w:rsidRPr="00E41608"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  <w:t>catB</w:t>
      </w:r>
      <w:proofErr w:type="spellEnd"/>
      <w:r w:rsidRPr="00E41608"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  <w:t xml:space="preserve">           NA        </w:t>
      </w:r>
      <w:proofErr w:type="spellStart"/>
      <w:r w:rsidRPr="00E41608"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  <w:t>NA</w:t>
      </w:r>
      <w:proofErr w:type="spellEnd"/>
    </w:p>
    <w:p w:rsidR="00E41608" w:rsidRDefault="00E41608" w:rsidP="00E41608">
      <w:pPr>
        <w:pStyle w:val="HTMLPreformatted"/>
        <w:shd w:val="clear" w:color="auto" w:fill="1C1C1C"/>
        <w:wordWrap w:val="0"/>
        <w:spacing w:line="150" w:lineRule="atLeast"/>
        <w:rPr>
          <w:rFonts w:ascii="Lucida Sans Typewriter" w:hAnsi="Lucida Sans Typewriter"/>
          <w:color w:val="E6E1DC"/>
        </w:rPr>
      </w:pP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lanB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    5156.253        NA</w:t>
      </w:r>
    </w:p>
    <w:p w:rsidR="00E41608" w:rsidRDefault="00E41608"/>
    <w:p w:rsidR="00E41608" w:rsidRDefault="00E41608">
      <w:r>
        <w:rPr>
          <w:noProof/>
          <w:lang w:eastAsia="en-GB"/>
        </w:rPr>
        <w:lastRenderedPageBreak/>
        <w:drawing>
          <wp:inline distT="0" distB="0" distL="0" distR="0" wp14:anchorId="36D1FB9F" wp14:editId="7E3A5414">
            <wp:extent cx="5760720" cy="40316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608" w:rsidRDefault="00E41608">
      <w:r>
        <w:rPr>
          <w:noProof/>
          <w:lang w:eastAsia="en-GB"/>
        </w:rPr>
        <w:drawing>
          <wp:inline distT="0" distB="0" distL="0" distR="0" wp14:anchorId="7DFFDE89" wp14:editId="54A02393">
            <wp:extent cx="5760720" cy="40316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608" w:rsidRDefault="00E41608">
      <w:r>
        <w:rPr>
          <w:noProof/>
          <w:lang w:eastAsia="en-GB"/>
        </w:rPr>
        <w:lastRenderedPageBreak/>
        <w:drawing>
          <wp:inline distT="0" distB="0" distL="0" distR="0" wp14:anchorId="0CA7E41E" wp14:editId="139BAA06">
            <wp:extent cx="5760720" cy="40316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817" w:rsidRDefault="00327817">
      <w:r>
        <w:br w:type="page"/>
      </w:r>
    </w:p>
    <w:p w:rsidR="00E41608" w:rsidRDefault="00E41608">
      <w:r>
        <w:lastRenderedPageBreak/>
        <w:t>Explore some SR fits</w:t>
      </w:r>
    </w:p>
    <w:p w:rsidR="00327817" w:rsidRDefault="00327817" w:rsidP="00327817">
      <w:pPr>
        <w:pStyle w:val="HTMLPreformatted"/>
        <w:shd w:val="clear" w:color="auto" w:fill="1C1C1C"/>
        <w:wordWrap w:val="0"/>
        <w:spacing w:line="150" w:lineRule="atLeast"/>
        <w:rPr>
          <w:rStyle w:val="gnkrckgcmrb"/>
          <w:rFonts w:ascii="Lucida Sans Typewriter" w:hAnsi="Lucida Sans Typewriter"/>
          <w:color w:val="FC803A"/>
        </w:rPr>
      </w:pPr>
      <w:r>
        <w:rPr>
          <w:rStyle w:val="gnkrckgcmsb"/>
          <w:rFonts w:ascii="Lucida Sans Typewriter" w:hAnsi="Lucida Sans Typewriter"/>
          <w:color w:val="FC803A"/>
        </w:rPr>
        <w:t xml:space="preserve">&gt; </w:t>
      </w:r>
      <w:r>
        <w:rPr>
          <w:rStyle w:val="gnkrckgcmrb"/>
          <w:rFonts w:ascii="Lucida Sans Typewriter" w:hAnsi="Lucida Sans Typewriter"/>
          <w:color w:val="FC803A"/>
        </w:rPr>
        <w:t xml:space="preserve">FITs &lt;- </w:t>
      </w:r>
      <w:proofErr w:type="spellStart"/>
      <w:r>
        <w:rPr>
          <w:rStyle w:val="gnkrckgcmrb"/>
          <w:rFonts w:ascii="Lucida Sans Typewriter" w:hAnsi="Lucida Sans Typewriter"/>
          <w:color w:val="FC803A"/>
        </w:rPr>
        <w:t>eqsr_fit</w:t>
      </w:r>
      <w:proofErr w:type="spellEnd"/>
      <w:r>
        <w:rPr>
          <w:rStyle w:val="gnkrckgcmrb"/>
          <w:rFonts w:ascii="Lucida Sans Typewriter" w:hAnsi="Lucida Sans Typewriter"/>
          <w:color w:val="FC803A"/>
        </w:rPr>
        <w:t>(TUR,</w:t>
      </w:r>
    </w:p>
    <w:p w:rsidR="00327817" w:rsidRDefault="00327817" w:rsidP="00327817">
      <w:pPr>
        <w:pStyle w:val="HTMLPreformatted"/>
        <w:shd w:val="clear" w:color="auto" w:fill="1C1C1C"/>
        <w:wordWrap w:val="0"/>
        <w:spacing w:line="150" w:lineRule="atLeast"/>
        <w:rPr>
          <w:rStyle w:val="gnkrckgcmrb"/>
          <w:rFonts w:ascii="Lucida Sans Typewriter" w:hAnsi="Lucida Sans Typewriter"/>
          <w:color w:val="FC803A"/>
        </w:rPr>
      </w:pPr>
      <w:r>
        <w:rPr>
          <w:rStyle w:val="gnkrckgcmsb"/>
          <w:rFonts w:ascii="Lucida Sans Typewriter" w:hAnsi="Lucida Sans Typewriter"/>
          <w:color w:val="FC803A"/>
        </w:rPr>
        <w:t xml:space="preserve">+ </w:t>
      </w:r>
      <w:r>
        <w:rPr>
          <w:rStyle w:val="gnkrckgcmrb"/>
          <w:rFonts w:ascii="Lucida Sans Typewriter" w:hAnsi="Lucida Sans Typewriter"/>
          <w:color w:val="FC803A"/>
        </w:rPr>
        <w:t xml:space="preserve">                 </w:t>
      </w:r>
      <w:proofErr w:type="spellStart"/>
      <w:r>
        <w:rPr>
          <w:rStyle w:val="gnkrckgcmrb"/>
          <w:rFonts w:ascii="Lucida Sans Typewriter" w:hAnsi="Lucida Sans Typewriter"/>
          <w:color w:val="FC803A"/>
        </w:rPr>
        <w:t>nsamp</w:t>
      </w:r>
      <w:proofErr w:type="spellEnd"/>
      <w:r>
        <w:rPr>
          <w:rStyle w:val="gnkrckgcmrb"/>
          <w:rFonts w:ascii="Lucida Sans Typewriter" w:hAnsi="Lucida Sans Typewriter"/>
          <w:color w:val="FC803A"/>
        </w:rPr>
        <w:t xml:space="preserve"> = 5000,</w:t>
      </w:r>
    </w:p>
    <w:p w:rsidR="00327817" w:rsidRDefault="00327817" w:rsidP="00327817">
      <w:pPr>
        <w:pStyle w:val="HTMLPreformatted"/>
        <w:shd w:val="clear" w:color="auto" w:fill="1C1C1C"/>
        <w:wordWrap w:val="0"/>
        <w:spacing w:line="150" w:lineRule="atLeast"/>
        <w:rPr>
          <w:rStyle w:val="gnkrckgcmrb"/>
          <w:rFonts w:ascii="Lucida Sans Typewriter" w:hAnsi="Lucida Sans Typewriter"/>
          <w:color w:val="FC803A"/>
        </w:rPr>
      </w:pPr>
      <w:r>
        <w:rPr>
          <w:rStyle w:val="gnkrckgcmsb"/>
          <w:rFonts w:ascii="Lucida Sans Typewriter" w:hAnsi="Lucida Sans Typewriter"/>
          <w:color w:val="FC803A"/>
        </w:rPr>
        <w:t xml:space="preserve">+ </w:t>
      </w:r>
      <w:r>
        <w:rPr>
          <w:rStyle w:val="gnkrckgcmrb"/>
          <w:rFonts w:ascii="Lucida Sans Typewriter" w:hAnsi="Lucida Sans Typewriter"/>
          <w:color w:val="FC803A"/>
        </w:rPr>
        <w:t xml:space="preserve">                 models = c("</w:t>
      </w:r>
      <w:proofErr w:type="spellStart"/>
      <w:r>
        <w:rPr>
          <w:rStyle w:val="gnkrckgcmrb"/>
          <w:rFonts w:ascii="Lucida Sans Typewriter" w:hAnsi="Lucida Sans Typewriter"/>
          <w:color w:val="FC803A"/>
        </w:rPr>
        <w:t>Segreg</w:t>
      </w:r>
      <w:proofErr w:type="spellEnd"/>
      <w:r>
        <w:rPr>
          <w:rStyle w:val="gnkrckgcmrb"/>
          <w:rFonts w:ascii="Lucida Sans Typewriter" w:hAnsi="Lucida Sans Typewriter"/>
          <w:color w:val="FC803A"/>
        </w:rPr>
        <w:t>"),</w:t>
      </w:r>
    </w:p>
    <w:p w:rsidR="00327817" w:rsidRDefault="00327817" w:rsidP="00327817">
      <w:pPr>
        <w:pStyle w:val="HTMLPreformatted"/>
        <w:shd w:val="clear" w:color="auto" w:fill="1C1C1C"/>
        <w:wordWrap w:val="0"/>
        <w:spacing w:line="150" w:lineRule="atLeast"/>
        <w:rPr>
          <w:rFonts w:ascii="Lucida Sans Typewriter" w:hAnsi="Lucida Sans Typewriter"/>
          <w:color w:val="E6E1DC"/>
        </w:rPr>
      </w:pPr>
      <w:r>
        <w:rPr>
          <w:rStyle w:val="gnkrckgcmsb"/>
          <w:rFonts w:ascii="Lucida Sans Typewriter" w:hAnsi="Lucida Sans Typewriter"/>
          <w:color w:val="FC803A"/>
        </w:rPr>
        <w:t xml:space="preserve">+ </w:t>
      </w:r>
      <w:r>
        <w:rPr>
          <w:rStyle w:val="gnkrckgcmrb"/>
          <w:rFonts w:ascii="Lucida Sans Typewriter" w:hAnsi="Lucida Sans Typewriter"/>
          <w:color w:val="FC803A"/>
        </w:rPr>
        <w:t xml:space="preserve">                 </w:t>
      </w:r>
      <w:proofErr w:type="spellStart"/>
      <w:r>
        <w:rPr>
          <w:rStyle w:val="gnkrckgcmrb"/>
          <w:rFonts w:ascii="Lucida Sans Typewriter" w:hAnsi="Lucida Sans Typewriter"/>
          <w:color w:val="FC803A"/>
        </w:rPr>
        <w:t>remove.years</w:t>
      </w:r>
      <w:proofErr w:type="spellEnd"/>
      <w:r>
        <w:rPr>
          <w:rStyle w:val="gnkrckgcmrb"/>
          <w:rFonts w:ascii="Lucida Sans Typewriter" w:hAnsi="Lucida Sans Typewriter"/>
          <w:color w:val="FC803A"/>
        </w:rPr>
        <w:t>=c(2014, 2015, 2016))</w:t>
      </w:r>
    </w:p>
    <w:p w:rsidR="00E41608" w:rsidRDefault="00E41608">
      <w:r>
        <w:rPr>
          <w:noProof/>
          <w:lang w:eastAsia="en-GB"/>
        </w:rPr>
        <w:drawing>
          <wp:inline distT="0" distB="0" distL="0" distR="0" wp14:anchorId="7722E0E8" wp14:editId="22C1F4B1">
            <wp:extent cx="5760720" cy="31946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817" w:rsidRDefault="00327817"/>
    <w:p w:rsidR="00327817" w:rsidRDefault="00327817" w:rsidP="00327817">
      <w:pPr>
        <w:pStyle w:val="HTMLPreformatted"/>
        <w:shd w:val="clear" w:color="auto" w:fill="1C1C1C"/>
        <w:wordWrap w:val="0"/>
        <w:spacing w:line="150" w:lineRule="atLeast"/>
        <w:rPr>
          <w:rStyle w:val="gnkrckgcmrb"/>
          <w:rFonts w:ascii="Lucida Sans Typewriter" w:hAnsi="Lucida Sans Typewriter"/>
          <w:color w:val="FC803A"/>
        </w:rPr>
      </w:pPr>
      <w:r>
        <w:rPr>
          <w:rStyle w:val="gnkrckgcmsb"/>
          <w:rFonts w:ascii="Lucida Sans Typewriter" w:hAnsi="Lucida Sans Typewriter"/>
          <w:color w:val="FC803A"/>
        </w:rPr>
        <w:t xml:space="preserve">&gt; </w:t>
      </w:r>
      <w:proofErr w:type="spellStart"/>
      <w:r>
        <w:rPr>
          <w:rStyle w:val="gnkrckgcmrb"/>
          <w:rFonts w:ascii="Lucida Sans Typewriter" w:hAnsi="Lucida Sans Typewriter"/>
          <w:color w:val="FC803A"/>
        </w:rPr>
        <w:t>FITr</w:t>
      </w:r>
      <w:proofErr w:type="spellEnd"/>
      <w:r>
        <w:rPr>
          <w:rStyle w:val="gnkrckgcmrb"/>
          <w:rFonts w:ascii="Lucida Sans Typewriter" w:hAnsi="Lucida Sans Typewriter"/>
          <w:color w:val="FC803A"/>
        </w:rPr>
        <w:t xml:space="preserve"> &lt;- </w:t>
      </w:r>
      <w:proofErr w:type="spellStart"/>
      <w:r>
        <w:rPr>
          <w:rStyle w:val="gnkrckgcmrb"/>
          <w:rFonts w:ascii="Lucida Sans Typewriter" w:hAnsi="Lucida Sans Typewriter"/>
          <w:color w:val="FC803A"/>
        </w:rPr>
        <w:t>eqsr_fit</w:t>
      </w:r>
      <w:proofErr w:type="spellEnd"/>
      <w:r>
        <w:rPr>
          <w:rStyle w:val="gnkrckgcmrb"/>
          <w:rFonts w:ascii="Lucida Sans Typewriter" w:hAnsi="Lucida Sans Typewriter"/>
          <w:color w:val="FC803A"/>
        </w:rPr>
        <w:t>(TUR,</w:t>
      </w:r>
    </w:p>
    <w:p w:rsidR="00327817" w:rsidRDefault="00327817" w:rsidP="00327817">
      <w:pPr>
        <w:pStyle w:val="HTMLPreformatted"/>
        <w:shd w:val="clear" w:color="auto" w:fill="1C1C1C"/>
        <w:wordWrap w:val="0"/>
        <w:spacing w:line="150" w:lineRule="atLeast"/>
        <w:rPr>
          <w:rStyle w:val="gnkrckgcmrb"/>
          <w:rFonts w:ascii="Lucida Sans Typewriter" w:hAnsi="Lucida Sans Typewriter"/>
          <w:color w:val="FC803A"/>
        </w:rPr>
      </w:pPr>
      <w:r>
        <w:rPr>
          <w:rStyle w:val="gnkrckgcmsb"/>
          <w:rFonts w:ascii="Lucida Sans Typewriter" w:hAnsi="Lucida Sans Typewriter"/>
          <w:color w:val="FC803A"/>
        </w:rPr>
        <w:t xml:space="preserve">+ </w:t>
      </w:r>
      <w:r>
        <w:rPr>
          <w:rStyle w:val="gnkrckgcmrb"/>
          <w:rFonts w:ascii="Lucida Sans Typewriter" w:hAnsi="Lucida Sans Typewriter"/>
          <w:color w:val="FC803A"/>
        </w:rPr>
        <w:t xml:space="preserve">                 </w:t>
      </w:r>
      <w:proofErr w:type="spellStart"/>
      <w:r>
        <w:rPr>
          <w:rStyle w:val="gnkrckgcmrb"/>
          <w:rFonts w:ascii="Lucida Sans Typewriter" w:hAnsi="Lucida Sans Typewriter"/>
          <w:color w:val="FC803A"/>
        </w:rPr>
        <w:t>nsamp</w:t>
      </w:r>
      <w:proofErr w:type="spellEnd"/>
      <w:r>
        <w:rPr>
          <w:rStyle w:val="gnkrckgcmrb"/>
          <w:rFonts w:ascii="Lucida Sans Typewriter" w:hAnsi="Lucida Sans Typewriter"/>
          <w:color w:val="FC803A"/>
        </w:rPr>
        <w:t xml:space="preserve"> = 5000,   </w:t>
      </w:r>
    </w:p>
    <w:p w:rsidR="00327817" w:rsidRDefault="00327817" w:rsidP="00327817">
      <w:pPr>
        <w:pStyle w:val="HTMLPreformatted"/>
        <w:shd w:val="clear" w:color="auto" w:fill="1C1C1C"/>
        <w:wordWrap w:val="0"/>
        <w:spacing w:line="150" w:lineRule="atLeast"/>
        <w:rPr>
          <w:rStyle w:val="gnkrckgcmrb"/>
          <w:rFonts w:ascii="Lucida Sans Typewriter" w:hAnsi="Lucida Sans Typewriter"/>
          <w:color w:val="FC803A"/>
        </w:rPr>
      </w:pPr>
      <w:r>
        <w:rPr>
          <w:rStyle w:val="gnkrckgcmsb"/>
          <w:rFonts w:ascii="Lucida Sans Typewriter" w:hAnsi="Lucida Sans Typewriter"/>
          <w:color w:val="FC803A"/>
        </w:rPr>
        <w:t xml:space="preserve">+ </w:t>
      </w:r>
      <w:r>
        <w:rPr>
          <w:rStyle w:val="gnkrckgcmrb"/>
          <w:rFonts w:ascii="Lucida Sans Typewriter" w:hAnsi="Lucida Sans Typewriter"/>
          <w:color w:val="FC803A"/>
        </w:rPr>
        <w:t xml:space="preserve">                 models = c("Ricker"),</w:t>
      </w:r>
    </w:p>
    <w:p w:rsidR="00327817" w:rsidRDefault="00327817" w:rsidP="00327817">
      <w:pPr>
        <w:pStyle w:val="HTMLPreformatted"/>
        <w:shd w:val="clear" w:color="auto" w:fill="1C1C1C"/>
        <w:wordWrap w:val="0"/>
        <w:spacing w:line="150" w:lineRule="atLeast"/>
        <w:rPr>
          <w:rFonts w:ascii="Lucida Sans Typewriter" w:hAnsi="Lucida Sans Typewriter"/>
          <w:color w:val="E6E1DC"/>
        </w:rPr>
      </w:pPr>
      <w:r>
        <w:rPr>
          <w:rStyle w:val="gnkrckgcmsb"/>
          <w:rFonts w:ascii="Lucida Sans Typewriter" w:hAnsi="Lucida Sans Typewriter"/>
          <w:color w:val="FC803A"/>
        </w:rPr>
        <w:t xml:space="preserve">+ </w:t>
      </w:r>
      <w:r>
        <w:rPr>
          <w:rStyle w:val="gnkrckgcmrb"/>
          <w:rFonts w:ascii="Lucida Sans Typewriter" w:hAnsi="Lucida Sans Typewriter"/>
          <w:color w:val="FC803A"/>
        </w:rPr>
        <w:t xml:space="preserve">                 </w:t>
      </w:r>
      <w:proofErr w:type="spellStart"/>
      <w:r>
        <w:rPr>
          <w:rStyle w:val="gnkrckgcmrb"/>
          <w:rFonts w:ascii="Lucida Sans Typewriter" w:hAnsi="Lucida Sans Typewriter"/>
          <w:color w:val="FC803A"/>
        </w:rPr>
        <w:t>remove.years</w:t>
      </w:r>
      <w:proofErr w:type="spellEnd"/>
      <w:r>
        <w:rPr>
          <w:rStyle w:val="gnkrckgcmrb"/>
          <w:rFonts w:ascii="Lucida Sans Typewriter" w:hAnsi="Lucida Sans Typewriter"/>
          <w:color w:val="FC803A"/>
        </w:rPr>
        <w:t>=c(2014, 2015, 2016))</w:t>
      </w:r>
    </w:p>
    <w:p w:rsidR="00E41608" w:rsidRDefault="00E41608">
      <w:r>
        <w:rPr>
          <w:noProof/>
          <w:lang w:eastAsia="en-GB"/>
        </w:rPr>
        <w:drawing>
          <wp:inline distT="0" distB="0" distL="0" distR="0" wp14:anchorId="79351989" wp14:editId="73AA0422">
            <wp:extent cx="5628571" cy="34952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817" w:rsidRDefault="00327817"/>
    <w:p w:rsidR="00E41608" w:rsidRDefault="00E41608" w:rsidP="00E41608">
      <w:pPr>
        <w:pStyle w:val="HTMLPreformatted"/>
        <w:shd w:val="clear" w:color="auto" w:fill="1C1C1C"/>
        <w:wordWrap w:val="0"/>
        <w:spacing w:line="150" w:lineRule="atLeast"/>
        <w:rPr>
          <w:rStyle w:val="gnkrckgcmrb"/>
          <w:rFonts w:ascii="Lucida Sans Typewriter" w:hAnsi="Lucida Sans Typewriter"/>
          <w:color w:val="FC803A"/>
        </w:rPr>
      </w:pPr>
      <w:r>
        <w:rPr>
          <w:rStyle w:val="gnkrckgcmsb"/>
          <w:rFonts w:ascii="Lucida Sans Typewriter" w:hAnsi="Lucida Sans Typewriter"/>
          <w:color w:val="FC803A"/>
        </w:rPr>
        <w:lastRenderedPageBreak/>
        <w:t xml:space="preserve">&gt; </w:t>
      </w:r>
      <w:proofErr w:type="spellStart"/>
      <w:r>
        <w:rPr>
          <w:rStyle w:val="gnkrckgcmrb"/>
          <w:rFonts w:ascii="Lucida Sans Typewriter" w:hAnsi="Lucida Sans Typewriter"/>
          <w:color w:val="FC803A"/>
        </w:rPr>
        <w:t>FITrs</w:t>
      </w:r>
      <w:proofErr w:type="spellEnd"/>
      <w:r>
        <w:rPr>
          <w:rStyle w:val="gnkrckgcmrb"/>
          <w:rFonts w:ascii="Lucida Sans Typewriter" w:hAnsi="Lucida Sans Typewriter"/>
          <w:color w:val="FC803A"/>
        </w:rPr>
        <w:t xml:space="preserve"> &lt;- </w:t>
      </w:r>
      <w:proofErr w:type="spellStart"/>
      <w:r>
        <w:rPr>
          <w:rStyle w:val="gnkrckgcmrb"/>
          <w:rFonts w:ascii="Lucida Sans Typewriter" w:hAnsi="Lucida Sans Typewriter"/>
          <w:color w:val="FC803A"/>
        </w:rPr>
        <w:t>eqsr_fit</w:t>
      </w:r>
      <w:proofErr w:type="spellEnd"/>
      <w:r>
        <w:rPr>
          <w:rStyle w:val="gnkrckgcmrb"/>
          <w:rFonts w:ascii="Lucida Sans Typewriter" w:hAnsi="Lucida Sans Typewriter"/>
          <w:color w:val="FC803A"/>
        </w:rPr>
        <w:t>(TUR,</w:t>
      </w:r>
    </w:p>
    <w:p w:rsidR="00E41608" w:rsidRDefault="00E41608" w:rsidP="00E41608">
      <w:pPr>
        <w:pStyle w:val="HTMLPreformatted"/>
        <w:shd w:val="clear" w:color="auto" w:fill="1C1C1C"/>
        <w:wordWrap w:val="0"/>
        <w:spacing w:line="150" w:lineRule="atLeast"/>
        <w:rPr>
          <w:rStyle w:val="gnkrckgcmrb"/>
          <w:rFonts w:ascii="Lucida Sans Typewriter" w:hAnsi="Lucida Sans Typewriter"/>
          <w:color w:val="FC803A"/>
        </w:rPr>
      </w:pPr>
      <w:r>
        <w:rPr>
          <w:rStyle w:val="gnkrckgcmsb"/>
          <w:rFonts w:ascii="Lucida Sans Typewriter" w:hAnsi="Lucida Sans Typewriter"/>
          <w:color w:val="FC803A"/>
        </w:rPr>
        <w:t xml:space="preserve">+ </w:t>
      </w:r>
      <w:r>
        <w:rPr>
          <w:rStyle w:val="gnkrckgcmrb"/>
          <w:rFonts w:ascii="Lucida Sans Typewriter" w:hAnsi="Lucida Sans Typewriter"/>
          <w:color w:val="FC803A"/>
        </w:rPr>
        <w:t xml:space="preserve">                   </w:t>
      </w:r>
      <w:proofErr w:type="spellStart"/>
      <w:r>
        <w:rPr>
          <w:rStyle w:val="gnkrckgcmrb"/>
          <w:rFonts w:ascii="Lucida Sans Typewriter" w:hAnsi="Lucida Sans Typewriter"/>
          <w:color w:val="FC803A"/>
        </w:rPr>
        <w:t>nsamp</w:t>
      </w:r>
      <w:proofErr w:type="spellEnd"/>
      <w:r>
        <w:rPr>
          <w:rStyle w:val="gnkrckgcmrb"/>
          <w:rFonts w:ascii="Lucida Sans Typewriter" w:hAnsi="Lucida Sans Typewriter"/>
          <w:color w:val="FC803A"/>
        </w:rPr>
        <w:t xml:space="preserve"> = 5000,</w:t>
      </w:r>
    </w:p>
    <w:p w:rsidR="00E41608" w:rsidRDefault="00E41608" w:rsidP="00E41608">
      <w:pPr>
        <w:pStyle w:val="HTMLPreformatted"/>
        <w:shd w:val="clear" w:color="auto" w:fill="1C1C1C"/>
        <w:wordWrap w:val="0"/>
        <w:spacing w:line="150" w:lineRule="atLeast"/>
        <w:rPr>
          <w:rStyle w:val="gnkrckgcmrb"/>
          <w:rFonts w:ascii="Lucida Sans Typewriter" w:hAnsi="Lucida Sans Typewriter"/>
          <w:color w:val="FC803A"/>
        </w:rPr>
      </w:pPr>
      <w:r>
        <w:rPr>
          <w:rStyle w:val="gnkrckgcmsb"/>
          <w:rFonts w:ascii="Lucida Sans Typewriter" w:hAnsi="Lucida Sans Typewriter"/>
          <w:color w:val="FC803A"/>
        </w:rPr>
        <w:t xml:space="preserve">+ </w:t>
      </w:r>
      <w:r>
        <w:rPr>
          <w:rStyle w:val="gnkrckgcmrb"/>
          <w:rFonts w:ascii="Lucida Sans Typewriter" w:hAnsi="Lucida Sans Typewriter"/>
          <w:color w:val="FC803A"/>
        </w:rPr>
        <w:t xml:space="preserve">                   models = c("Ricker", "</w:t>
      </w:r>
      <w:proofErr w:type="spellStart"/>
      <w:r>
        <w:rPr>
          <w:rStyle w:val="gnkrckgcmrb"/>
          <w:rFonts w:ascii="Lucida Sans Typewriter" w:hAnsi="Lucida Sans Typewriter"/>
          <w:color w:val="FC803A"/>
        </w:rPr>
        <w:t>Segreg</w:t>
      </w:r>
      <w:proofErr w:type="spellEnd"/>
      <w:r>
        <w:rPr>
          <w:rStyle w:val="gnkrckgcmrb"/>
          <w:rFonts w:ascii="Lucida Sans Typewriter" w:hAnsi="Lucida Sans Typewriter"/>
          <w:color w:val="FC803A"/>
        </w:rPr>
        <w:t>"),</w:t>
      </w:r>
    </w:p>
    <w:p w:rsidR="00E41608" w:rsidRDefault="00E41608" w:rsidP="00E41608">
      <w:pPr>
        <w:pStyle w:val="HTMLPreformatted"/>
        <w:shd w:val="clear" w:color="auto" w:fill="1C1C1C"/>
        <w:wordWrap w:val="0"/>
        <w:spacing w:line="150" w:lineRule="atLeast"/>
        <w:rPr>
          <w:rFonts w:ascii="Lucida Sans Typewriter" w:hAnsi="Lucida Sans Typewriter"/>
          <w:color w:val="E6E1DC"/>
        </w:rPr>
      </w:pPr>
      <w:r>
        <w:rPr>
          <w:rStyle w:val="gnkrckgcmsb"/>
          <w:rFonts w:ascii="Lucida Sans Typewriter" w:hAnsi="Lucida Sans Typewriter"/>
          <w:color w:val="FC803A"/>
        </w:rPr>
        <w:t xml:space="preserve">+ </w:t>
      </w:r>
      <w:r>
        <w:rPr>
          <w:rStyle w:val="gnkrckgcmrb"/>
          <w:rFonts w:ascii="Lucida Sans Typewriter" w:hAnsi="Lucida Sans Typewriter"/>
          <w:color w:val="FC803A"/>
        </w:rPr>
        <w:t xml:space="preserve">                   </w:t>
      </w:r>
      <w:proofErr w:type="spellStart"/>
      <w:r>
        <w:rPr>
          <w:rStyle w:val="gnkrckgcmrb"/>
          <w:rFonts w:ascii="Lucida Sans Typewriter" w:hAnsi="Lucida Sans Typewriter"/>
          <w:color w:val="FC803A"/>
        </w:rPr>
        <w:t>remove.years</w:t>
      </w:r>
      <w:proofErr w:type="spellEnd"/>
      <w:r>
        <w:rPr>
          <w:rStyle w:val="gnkrckgcmrb"/>
          <w:rFonts w:ascii="Lucida Sans Typewriter" w:hAnsi="Lucida Sans Typewriter"/>
          <w:color w:val="FC803A"/>
        </w:rPr>
        <w:t>=c(2014, 2015, 2016))</w:t>
      </w:r>
    </w:p>
    <w:p w:rsidR="00E41608" w:rsidRDefault="00E41608">
      <w:r>
        <w:rPr>
          <w:noProof/>
          <w:lang w:eastAsia="en-GB"/>
        </w:rPr>
        <w:drawing>
          <wp:inline distT="0" distB="0" distL="0" distR="0" wp14:anchorId="0AFF677A" wp14:editId="1E9A7D5B">
            <wp:extent cx="5760720" cy="3355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817" w:rsidRDefault="00327817"/>
    <w:p w:rsidR="00327817" w:rsidRDefault="00327817" w:rsidP="00327817">
      <w:pPr>
        <w:pStyle w:val="HTMLPreformatted"/>
        <w:shd w:val="clear" w:color="auto" w:fill="1C1C1C"/>
        <w:wordWrap w:val="0"/>
        <w:spacing w:line="150" w:lineRule="atLeast"/>
        <w:rPr>
          <w:rStyle w:val="gnkrckgcmrb"/>
          <w:rFonts w:ascii="Lucida Sans Typewriter" w:hAnsi="Lucida Sans Typewriter"/>
          <w:color w:val="FC803A"/>
        </w:rPr>
      </w:pPr>
      <w:r>
        <w:rPr>
          <w:rStyle w:val="gnkrckgcmsb"/>
          <w:rFonts w:ascii="Lucida Sans Typewriter" w:hAnsi="Lucida Sans Typewriter"/>
          <w:color w:val="FC803A"/>
        </w:rPr>
        <w:t xml:space="preserve">&gt; </w:t>
      </w:r>
      <w:proofErr w:type="spellStart"/>
      <w:r>
        <w:rPr>
          <w:rStyle w:val="gnkrckgcmrb"/>
          <w:rFonts w:ascii="Lucida Sans Typewriter" w:hAnsi="Lucida Sans Typewriter"/>
          <w:color w:val="FC803A"/>
        </w:rPr>
        <w:t>FITb</w:t>
      </w:r>
      <w:proofErr w:type="spellEnd"/>
      <w:r>
        <w:rPr>
          <w:rStyle w:val="gnkrckgcmrb"/>
          <w:rFonts w:ascii="Lucida Sans Typewriter" w:hAnsi="Lucida Sans Typewriter"/>
          <w:color w:val="FC803A"/>
        </w:rPr>
        <w:t xml:space="preserve"> &lt;- </w:t>
      </w:r>
      <w:proofErr w:type="spellStart"/>
      <w:r>
        <w:rPr>
          <w:rStyle w:val="gnkrckgcmrb"/>
          <w:rFonts w:ascii="Lucida Sans Typewriter" w:hAnsi="Lucida Sans Typewriter"/>
          <w:color w:val="FC803A"/>
        </w:rPr>
        <w:t>eqsr_fit</w:t>
      </w:r>
      <w:proofErr w:type="spellEnd"/>
      <w:r>
        <w:rPr>
          <w:rStyle w:val="gnkrckgcmrb"/>
          <w:rFonts w:ascii="Lucida Sans Typewriter" w:hAnsi="Lucida Sans Typewriter"/>
          <w:color w:val="FC803A"/>
        </w:rPr>
        <w:t>(TUR,</w:t>
      </w:r>
    </w:p>
    <w:p w:rsidR="00327817" w:rsidRDefault="00327817" w:rsidP="00327817">
      <w:pPr>
        <w:pStyle w:val="HTMLPreformatted"/>
        <w:shd w:val="clear" w:color="auto" w:fill="1C1C1C"/>
        <w:wordWrap w:val="0"/>
        <w:spacing w:line="150" w:lineRule="atLeast"/>
        <w:rPr>
          <w:rStyle w:val="gnkrckgcmrb"/>
          <w:rFonts w:ascii="Lucida Sans Typewriter" w:hAnsi="Lucida Sans Typewriter"/>
          <w:color w:val="FC803A"/>
        </w:rPr>
      </w:pPr>
      <w:r>
        <w:rPr>
          <w:rStyle w:val="gnkrckgcmsb"/>
          <w:rFonts w:ascii="Lucida Sans Typewriter" w:hAnsi="Lucida Sans Typewriter"/>
          <w:color w:val="FC803A"/>
        </w:rPr>
        <w:t xml:space="preserve">+ </w:t>
      </w:r>
      <w:r>
        <w:rPr>
          <w:rStyle w:val="gnkrckgcmrb"/>
          <w:rFonts w:ascii="Lucida Sans Typewriter" w:hAnsi="Lucida Sans Typewriter"/>
          <w:color w:val="FC803A"/>
        </w:rPr>
        <w:t xml:space="preserve">                  </w:t>
      </w:r>
      <w:proofErr w:type="spellStart"/>
      <w:r>
        <w:rPr>
          <w:rStyle w:val="gnkrckgcmrb"/>
          <w:rFonts w:ascii="Lucida Sans Typewriter" w:hAnsi="Lucida Sans Typewriter"/>
          <w:color w:val="FC803A"/>
        </w:rPr>
        <w:t>nsamp</w:t>
      </w:r>
      <w:proofErr w:type="spellEnd"/>
      <w:r>
        <w:rPr>
          <w:rStyle w:val="gnkrckgcmrb"/>
          <w:rFonts w:ascii="Lucida Sans Typewriter" w:hAnsi="Lucida Sans Typewriter"/>
          <w:color w:val="FC803A"/>
        </w:rPr>
        <w:t xml:space="preserve"> = 5000,</w:t>
      </w:r>
    </w:p>
    <w:p w:rsidR="00327817" w:rsidRDefault="00327817" w:rsidP="00327817">
      <w:pPr>
        <w:pStyle w:val="HTMLPreformatted"/>
        <w:shd w:val="clear" w:color="auto" w:fill="1C1C1C"/>
        <w:wordWrap w:val="0"/>
        <w:spacing w:line="150" w:lineRule="atLeast"/>
        <w:rPr>
          <w:rStyle w:val="gnkrckgcmrb"/>
          <w:rFonts w:ascii="Lucida Sans Typewriter" w:hAnsi="Lucida Sans Typewriter"/>
          <w:color w:val="FC803A"/>
        </w:rPr>
      </w:pPr>
      <w:r>
        <w:rPr>
          <w:rStyle w:val="gnkrckgcmsb"/>
          <w:rFonts w:ascii="Lucida Sans Typewriter" w:hAnsi="Lucida Sans Typewriter"/>
          <w:color w:val="FC803A"/>
        </w:rPr>
        <w:t xml:space="preserve">+ </w:t>
      </w:r>
      <w:r>
        <w:rPr>
          <w:rStyle w:val="gnkrckgcmrb"/>
          <w:rFonts w:ascii="Lucida Sans Typewriter" w:hAnsi="Lucida Sans Typewriter"/>
          <w:color w:val="FC803A"/>
        </w:rPr>
        <w:t xml:space="preserve">                  models = c("</w:t>
      </w:r>
      <w:proofErr w:type="spellStart"/>
      <w:r>
        <w:rPr>
          <w:rStyle w:val="gnkrckgcmrb"/>
          <w:rFonts w:ascii="Lucida Sans Typewriter" w:hAnsi="Lucida Sans Typewriter"/>
          <w:color w:val="FC803A"/>
        </w:rPr>
        <w:t>Bevholt</w:t>
      </w:r>
      <w:proofErr w:type="spellEnd"/>
      <w:r>
        <w:rPr>
          <w:rStyle w:val="gnkrckgcmrb"/>
          <w:rFonts w:ascii="Lucida Sans Typewriter" w:hAnsi="Lucida Sans Typewriter"/>
          <w:color w:val="FC803A"/>
        </w:rPr>
        <w:t>"),</w:t>
      </w:r>
    </w:p>
    <w:p w:rsidR="00327817" w:rsidRDefault="00327817" w:rsidP="00327817">
      <w:pPr>
        <w:pStyle w:val="HTMLPreformatted"/>
        <w:shd w:val="clear" w:color="auto" w:fill="1C1C1C"/>
        <w:wordWrap w:val="0"/>
        <w:spacing w:line="150" w:lineRule="atLeast"/>
        <w:rPr>
          <w:rFonts w:ascii="Lucida Sans Typewriter" w:hAnsi="Lucida Sans Typewriter"/>
          <w:color w:val="E6E1DC"/>
        </w:rPr>
      </w:pPr>
      <w:r>
        <w:rPr>
          <w:rStyle w:val="gnkrckgcmsb"/>
          <w:rFonts w:ascii="Lucida Sans Typewriter" w:hAnsi="Lucida Sans Typewriter"/>
          <w:color w:val="FC803A"/>
        </w:rPr>
        <w:t xml:space="preserve">+ </w:t>
      </w:r>
      <w:r>
        <w:rPr>
          <w:rStyle w:val="gnkrckgcmrb"/>
          <w:rFonts w:ascii="Lucida Sans Typewriter" w:hAnsi="Lucida Sans Typewriter"/>
          <w:color w:val="FC803A"/>
        </w:rPr>
        <w:t xml:space="preserve">                  </w:t>
      </w:r>
      <w:proofErr w:type="spellStart"/>
      <w:r>
        <w:rPr>
          <w:rStyle w:val="gnkrckgcmrb"/>
          <w:rFonts w:ascii="Lucida Sans Typewriter" w:hAnsi="Lucida Sans Typewriter"/>
          <w:color w:val="FC803A"/>
        </w:rPr>
        <w:t>remove.years</w:t>
      </w:r>
      <w:proofErr w:type="spellEnd"/>
      <w:r>
        <w:rPr>
          <w:rStyle w:val="gnkrckgcmrb"/>
          <w:rFonts w:ascii="Lucida Sans Typewriter" w:hAnsi="Lucida Sans Typewriter"/>
          <w:color w:val="FC803A"/>
        </w:rPr>
        <w:t xml:space="preserve"> = c(2014, 2015, 2016))</w:t>
      </w:r>
    </w:p>
    <w:p w:rsidR="00327817" w:rsidRDefault="00327817">
      <w:r>
        <w:rPr>
          <w:noProof/>
          <w:lang w:eastAsia="en-GB"/>
        </w:rPr>
        <w:drawing>
          <wp:inline distT="0" distB="0" distL="0" distR="0" wp14:anchorId="2F1AE84D" wp14:editId="1B527CC0">
            <wp:extent cx="5760720" cy="33820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608" w:rsidRDefault="00E41608"/>
    <w:p w:rsidR="00327817" w:rsidRDefault="00327817" w:rsidP="00327817">
      <w:pPr>
        <w:pStyle w:val="HTMLPreformatted"/>
        <w:shd w:val="clear" w:color="auto" w:fill="1C1C1C"/>
        <w:wordWrap w:val="0"/>
        <w:spacing w:line="150" w:lineRule="atLeast"/>
        <w:rPr>
          <w:rStyle w:val="gnkrckgcmrb"/>
          <w:rFonts w:ascii="Lucida Sans Typewriter" w:hAnsi="Lucida Sans Typewriter"/>
          <w:color w:val="FC803A"/>
        </w:rPr>
      </w:pPr>
      <w:r>
        <w:rPr>
          <w:rStyle w:val="gnkrckgcmsb"/>
          <w:rFonts w:ascii="Lucida Sans Typewriter" w:hAnsi="Lucida Sans Typewriter"/>
          <w:color w:val="FC803A"/>
        </w:rPr>
        <w:lastRenderedPageBreak/>
        <w:t xml:space="preserve">&gt; </w:t>
      </w:r>
      <w:proofErr w:type="spellStart"/>
      <w:r>
        <w:rPr>
          <w:rStyle w:val="gnkrckgcmrb"/>
          <w:rFonts w:ascii="Lucida Sans Typewriter" w:hAnsi="Lucida Sans Typewriter"/>
          <w:color w:val="FC803A"/>
        </w:rPr>
        <w:t>FITb</w:t>
      </w:r>
      <w:r>
        <w:rPr>
          <w:rStyle w:val="gnkrckgcmrb"/>
          <w:rFonts w:ascii="Lucida Sans Typewriter" w:hAnsi="Lucida Sans Typewriter"/>
          <w:color w:val="FC803A"/>
        </w:rPr>
        <w:t>sr</w:t>
      </w:r>
      <w:proofErr w:type="spellEnd"/>
      <w:r>
        <w:rPr>
          <w:rStyle w:val="gnkrckgcmrb"/>
          <w:rFonts w:ascii="Lucida Sans Typewriter" w:hAnsi="Lucida Sans Typewriter"/>
          <w:color w:val="FC803A"/>
        </w:rPr>
        <w:t xml:space="preserve"> &lt;- </w:t>
      </w:r>
      <w:proofErr w:type="spellStart"/>
      <w:r>
        <w:rPr>
          <w:rStyle w:val="gnkrckgcmrb"/>
          <w:rFonts w:ascii="Lucida Sans Typewriter" w:hAnsi="Lucida Sans Typewriter"/>
          <w:color w:val="FC803A"/>
        </w:rPr>
        <w:t>eqsr_fit</w:t>
      </w:r>
      <w:proofErr w:type="spellEnd"/>
      <w:r>
        <w:rPr>
          <w:rStyle w:val="gnkrckgcmrb"/>
          <w:rFonts w:ascii="Lucida Sans Typewriter" w:hAnsi="Lucida Sans Typewriter"/>
          <w:color w:val="FC803A"/>
        </w:rPr>
        <w:t>(TUR,</w:t>
      </w:r>
    </w:p>
    <w:p w:rsidR="00327817" w:rsidRDefault="00327817" w:rsidP="00327817">
      <w:pPr>
        <w:pStyle w:val="HTMLPreformatted"/>
        <w:shd w:val="clear" w:color="auto" w:fill="1C1C1C"/>
        <w:wordWrap w:val="0"/>
        <w:spacing w:line="150" w:lineRule="atLeast"/>
        <w:rPr>
          <w:rStyle w:val="gnkrckgcmrb"/>
          <w:rFonts w:ascii="Lucida Sans Typewriter" w:hAnsi="Lucida Sans Typewriter"/>
          <w:color w:val="FC803A"/>
        </w:rPr>
      </w:pPr>
      <w:r>
        <w:rPr>
          <w:rStyle w:val="gnkrckgcmsb"/>
          <w:rFonts w:ascii="Lucida Sans Typewriter" w:hAnsi="Lucida Sans Typewriter"/>
          <w:color w:val="FC803A"/>
        </w:rPr>
        <w:t xml:space="preserve">+ </w:t>
      </w:r>
      <w:r>
        <w:rPr>
          <w:rStyle w:val="gnkrckgcmrb"/>
          <w:rFonts w:ascii="Lucida Sans Typewriter" w:hAnsi="Lucida Sans Typewriter"/>
          <w:color w:val="FC803A"/>
        </w:rPr>
        <w:t xml:space="preserve">                  </w:t>
      </w:r>
      <w:proofErr w:type="spellStart"/>
      <w:r>
        <w:rPr>
          <w:rStyle w:val="gnkrckgcmrb"/>
          <w:rFonts w:ascii="Lucida Sans Typewriter" w:hAnsi="Lucida Sans Typewriter"/>
          <w:color w:val="FC803A"/>
        </w:rPr>
        <w:t>nsamp</w:t>
      </w:r>
      <w:proofErr w:type="spellEnd"/>
      <w:r>
        <w:rPr>
          <w:rStyle w:val="gnkrckgcmrb"/>
          <w:rFonts w:ascii="Lucida Sans Typewriter" w:hAnsi="Lucida Sans Typewriter"/>
          <w:color w:val="FC803A"/>
        </w:rPr>
        <w:t xml:space="preserve"> = 5000,</w:t>
      </w:r>
    </w:p>
    <w:p w:rsidR="00327817" w:rsidRDefault="00327817" w:rsidP="00327817">
      <w:pPr>
        <w:pStyle w:val="HTMLPreformatted"/>
        <w:shd w:val="clear" w:color="auto" w:fill="1C1C1C"/>
        <w:wordWrap w:val="0"/>
        <w:spacing w:line="150" w:lineRule="atLeast"/>
        <w:rPr>
          <w:rStyle w:val="gnkrckgcmrb"/>
          <w:rFonts w:ascii="Lucida Sans Typewriter" w:hAnsi="Lucida Sans Typewriter"/>
          <w:color w:val="FC803A"/>
        </w:rPr>
      </w:pPr>
      <w:r>
        <w:rPr>
          <w:rStyle w:val="gnkrckgcmsb"/>
          <w:rFonts w:ascii="Lucida Sans Typewriter" w:hAnsi="Lucida Sans Typewriter"/>
          <w:color w:val="FC803A"/>
        </w:rPr>
        <w:t xml:space="preserve">+ </w:t>
      </w:r>
      <w:r>
        <w:rPr>
          <w:rStyle w:val="gnkrckgcmrb"/>
          <w:rFonts w:ascii="Lucida Sans Typewriter" w:hAnsi="Lucida Sans Typewriter"/>
          <w:color w:val="FC803A"/>
        </w:rPr>
        <w:t xml:space="preserve">                  models = c("</w:t>
      </w:r>
      <w:proofErr w:type="spellStart"/>
      <w:r>
        <w:rPr>
          <w:rStyle w:val="gnkrckgcmrb"/>
          <w:rFonts w:ascii="Lucida Sans Typewriter" w:hAnsi="Lucida Sans Typewriter"/>
          <w:color w:val="FC803A"/>
        </w:rPr>
        <w:t>Bevholt</w:t>
      </w:r>
      <w:proofErr w:type="spellEnd"/>
      <w:r>
        <w:rPr>
          <w:rStyle w:val="gnkrckgcmrb"/>
          <w:rFonts w:ascii="Lucida Sans Typewriter" w:hAnsi="Lucida Sans Typewriter"/>
          <w:color w:val="FC803A"/>
        </w:rPr>
        <w:t>", "</w:t>
      </w:r>
      <w:proofErr w:type="spellStart"/>
      <w:r>
        <w:rPr>
          <w:rStyle w:val="gnkrckgcmrb"/>
          <w:rFonts w:ascii="Lucida Sans Typewriter" w:hAnsi="Lucida Sans Typewriter"/>
          <w:color w:val="FC803A"/>
        </w:rPr>
        <w:t>Segreg</w:t>
      </w:r>
      <w:proofErr w:type="spellEnd"/>
      <w:r>
        <w:rPr>
          <w:rStyle w:val="gnkrckgcmrb"/>
          <w:rFonts w:ascii="Lucida Sans Typewriter" w:hAnsi="Lucida Sans Typewriter"/>
          <w:color w:val="FC803A"/>
        </w:rPr>
        <w:t>", "Ricker"),</w:t>
      </w:r>
    </w:p>
    <w:p w:rsidR="00327817" w:rsidRDefault="00327817" w:rsidP="00327817">
      <w:pPr>
        <w:pStyle w:val="HTMLPreformatted"/>
        <w:shd w:val="clear" w:color="auto" w:fill="1C1C1C"/>
        <w:wordWrap w:val="0"/>
        <w:spacing w:line="150" w:lineRule="atLeast"/>
        <w:rPr>
          <w:rFonts w:ascii="Lucida Sans Typewriter" w:hAnsi="Lucida Sans Typewriter"/>
          <w:color w:val="E6E1DC"/>
        </w:rPr>
      </w:pPr>
      <w:r>
        <w:rPr>
          <w:rStyle w:val="gnkrckgcmsb"/>
          <w:rFonts w:ascii="Lucida Sans Typewriter" w:hAnsi="Lucida Sans Typewriter"/>
          <w:color w:val="FC803A"/>
        </w:rPr>
        <w:t xml:space="preserve">+ </w:t>
      </w:r>
      <w:r>
        <w:rPr>
          <w:rStyle w:val="gnkrckgcmrb"/>
          <w:rFonts w:ascii="Lucida Sans Typewriter" w:hAnsi="Lucida Sans Typewriter"/>
          <w:color w:val="FC803A"/>
        </w:rPr>
        <w:t xml:space="preserve">                  </w:t>
      </w:r>
      <w:proofErr w:type="spellStart"/>
      <w:r>
        <w:rPr>
          <w:rStyle w:val="gnkrckgcmrb"/>
          <w:rFonts w:ascii="Lucida Sans Typewriter" w:hAnsi="Lucida Sans Typewriter"/>
          <w:color w:val="FC803A"/>
        </w:rPr>
        <w:t>remove.years</w:t>
      </w:r>
      <w:proofErr w:type="spellEnd"/>
      <w:r>
        <w:rPr>
          <w:rStyle w:val="gnkrckgcmrb"/>
          <w:rFonts w:ascii="Lucida Sans Typewriter" w:hAnsi="Lucida Sans Typewriter"/>
          <w:color w:val="FC803A"/>
        </w:rPr>
        <w:t xml:space="preserve"> = c(2014, 2015, 2016))</w:t>
      </w:r>
    </w:p>
    <w:p w:rsidR="00327817" w:rsidRDefault="00327817">
      <w:r>
        <w:rPr>
          <w:noProof/>
          <w:lang w:eastAsia="en-GB"/>
        </w:rPr>
        <w:drawing>
          <wp:inline distT="0" distB="0" distL="0" distR="0" wp14:anchorId="23CD76DD" wp14:editId="0ADC9516">
            <wp:extent cx="5760720" cy="32727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7F1" w:rsidRDefault="00D817F1">
      <w:r>
        <w:t>Go</w:t>
      </w:r>
      <w:r w:rsidR="00327817">
        <w:t xml:space="preserve"> forward with </w:t>
      </w:r>
      <w:proofErr w:type="spellStart"/>
      <w:r w:rsidR="00327817">
        <w:t>SegReg</w:t>
      </w:r>
      <w:proofErr w:type="spellEnd"/>
      <w:r w:rsidR="00327817">
        <w:t xml:space="preserve"> and Ricker</w:t>
      </w:r>
      <w:r w:rsidR="00C66CDA">
        <w:t xml:space="preserve"> combi and </w:t>
      </w:r>
      <w:proofErr w:type="spellStart"/>
      <w:r w:rsidR="00C66CDA">
        <w:t>SegReg</w:t>
      </w:r>
      <w:proofErr w:type="spellEnd"/>
      <w:r w:rsidR="00C66CDA">
        <w:t xml:space="preserve"> solo fits</w:t>
      </w:r>
    </w:p>
    <w:p w:rsidR="00D817F1" w:rsidRDefault="00D817F1">
      <w:r>
        <w:br w:type="page"/>
      </w:r>
    </w:p>
    <w:p w:rsidR="00377D60" w:rsidRDefault="00377D60">
      <w:r>
        <w:lastRenderedPageBreak/>
        <w:t xml:space="preserve">First, get </w:t>
      </w:r>
      <w:proofErr w:type="spellStart"/>
      <w:r>
        <w:t>Btrigger</w:t>
      </w:r>
      <w:proofErr w:type="spellEnd"/>
    </w:p>
    <w:p w:rsidR="00377D60" w:rsidRPr="00377D60" w:rsidRDefault="00377D60" w:rsidP="00377D6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377D6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SIM2rs &lt;- </w:t>
      </w:r>
      <w:proofErr w:type="spellStart"/>
      <w:r w:rsidRPr="00377D6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eqsim_run</w:t>
      </w:r>
      <w:proofErr w:type="spellEnd"/>
      <w:r w:rsidRPr="00377D6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(</w:t>
      </w:r>
      <w:proofErr w:type="spellStart"/>
      <w:r w:rsidRPr="00377D6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FITrs</w:t>
      </w:r>
      <w:proofErr w:type="spellEnd"/>
      <w:r w:rsidRPr="00377D6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,  </w:t>
      </w:r>
      <w:proofErr w:type="spellStart"/>
      <w:r w:rsidRPr="00377D6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bio.years</w:t>
      </w:r>
      <w:proofErr w:type="spellEnd"/>
      <w:r w:rsidRPr="00377D6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= c(2012, 2016), </w:t>
      </w:r>
      <w:proofErr w:type="spellStart"/>
      <w:r w:rsidRPr="00377D6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bio.const</w:t>
      </w:r>
      <w:proofErr w:type="spellEnd"/>
      <w:r w:rsidRPr="00377D6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= FALSE,</w:t>
      </w:r>
    </w:p>
    <w:p w:rsidR="00377D60" w:rsidRPr="00377D60" w:rsidRDefault="00377D60" w:rsidP="00377D6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377D6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+                   </w:t>
      </w:r>
      <w:proofErr w:type="spellStart"/>
      <w:r w:rsidRPr="00377D6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sel.years</w:t>
      </w:r>
      <w:proofErr w:type="spellEnd"/>
      <w:r w:rsidRPr="00377D6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= c(2012, 2016), </w:t>
      </w:r>
      <w:proofErr w:type="spellStart"/>
      <w:r w:rsidRPr="00377D6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sel.const</w:t>
      </w:r>
      <w:proofErr w:type="spellEnd"/>
      <w:r w:rsidRPr="00377D6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= FALSE,</w:t>
      </w:r>
    </w:p>
    <w:p w:rsidR="00377D60" w:rsidRPr="00377D60" w:rsidRDefault="00377D60" w:rsidP="00377D6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377D6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+   </w:t>
      </w:r>
      <w:r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               </w:t>
      </w:r>
      <w:proofErr w:type="spellStart"/>
      <w:r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Fcv</w:t>
      </w:r>
      <w:proofErr w:type="spellEnd"/>
      <w:r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=0, </w:t>
      </w:r>
      <w:proofErr w:type="spellStart"/>
      <w:r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Fphi</w:t>
      </w:r>
      <w:proofErr w:type="spellEnd"/>
      <w:r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=0,</w:t>
      </w:r>
    </w:p>
    <w:p w:rsidR="00377D60" w:rsidRPr="00377D60" w:rsidRDefault="00377D60" w:rsidP="00377D6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377D6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+                   </w:t>
      </w:r>
      <w:proofErr w:type="spellStart"/>
      <w:r w:rsidRPr="00377D6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Btrigger</w:t>
      </w:r>
      <w:proofErr w:type="spellEnd"/>
      <w:r w:rsidRPr="00377D6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= 0,Blim=</w:t>
      </w:r>
      <w:proofErr w:type="spellStart"/>
      <w:r w:rsidRPr="00377D6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Blim,Bpa</w:t>
      </w:r>
      <w:proofErr w:type="spellEnd"/>
      <w:r w:rsidRPr="00377D6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=</w:t>
      </w:r>
      <w:proofErr w:type="spellStart"/>
      <w:r w:rsidRPr="00377D6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Bpa,Fscan</w:t>
      </w:r>
      <w:proofErr w:type="spellEnd"/>
      <w:r w:rsidRPr="00377D6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= </w:t>
      </w:r>
      <w:proofErr w:type="spellStart"/>
      <w:r w:rsidRPr="00377D6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seq</w:t>
      </w:r>
      <w:proofErr w:type="spellEnd"/>
      <w:r w:rsidRPr="00377D6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(0.1,0.5,len=41),verbose=FALSE)</w:t>
      </w:r>
    </w:p>
    <w:p w:rsidR="00377D60" w:rsidRDefault="00377D60" w:rsidP="00377D6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</w:t>
      </w:r>
    </w:p>
    <w:p w:rsidR="00377D60" w:rsidRPr="00377D60" w:rsidRDefault="00377D60" w:rsidP="00377D6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377D6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SIM2s &lt;- </w:t>
      </w:r>
      <w:proofErr w:type="spellStart"/>
      <w:r w:rsidRPr="00377D6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eqsim_run</w:t>
      </w:r>
      <w:proofErr w:type="spellEnd"/>
      <w:r w:rsidRPr="00377D6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(FITs,  </w:t>
      </w:r>
      <w:proofErr w:type="spellStart"/>
      <w:r w:rsidRPr="00377D6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bio.years</w:t>
      </w:r>
      <w:proofErr w:type="spellEnd"/>
      <w:r w:rsidRPr="00377D6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= c(2012, 2016), </w:t>
      </w:r>
      <w:proofErr w:type="spellStart"/>
      <w:r w:rsidRPr="00377D6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bio.const</w:t>
      </w:r>
      <w:proofErr w:type="spellEnd"/>
      <w:r w:rsidRPr="00377D6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= FALSE,</w:t>
      </w:r>
    </w:p>
    <w:p w:rsidR="00377D60" w:rsidRPr="00377D60" w:rsidRDefault="00377D60" w:rsidP="00377D6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377D6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+                   </w:t>
      </w:r>
      <w:proofErr w:type="spellStart"/>
      <w:r w:rsidRPr="00377D6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sel.years</w:t>
      </w:r>
      <w:proofErr w:type="spellEnd"/>
      <w:r w:rsidRPr="00377D6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= c(2012, 2016), </w:t>
      </w:r>
      <w:proofErr w:type="spellStart"/>
      <w:r w:rsidRPr="00377D6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sel.const</w:t>
      </w:r>
      <w:proofErr w:type="spellEnd"/>
      <w:r w:rsidRPr="00377D6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= FALSE,</w:t>
      </w:r>
    </w:p>
    <w:p w:rsidR="00377D60" w:rsidRDefault="00377D60" w:rsidP="00377D6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377D6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+                   </w:t>
      </w:r>
      <w:proofErr w:type="spellStart"/>
      <w:r w:rsidRPr="00377D6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Fcv</w:t>
      </w:r>
      <w:proofErr w:type="spellEnd"/>
      <w:r w:rsidRPr="00377D6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=0, </w:t>
      </w:r>
      <w:proofErr w:type="spellStart"/>
      <w:r w:rsidRPr="00377D6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Fphi</w:t>
      </w:r>
      <w:proofErr w:type="spellEnd"/>
      <w:r w:rsidRPr="00377D6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=0</w:t>
      </w:r>
      <w:r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,</w:t>
      </w:r>
    </w:p>
    <w:p w:rsidR="00377D60" w:rsidRPr="00377D60" w:rsidRDefault="00377D60" w:rsidP="00377D6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377D6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+                   </w:t>
      </w:r>
      <w:proofErr w:type="spellStart"/>
      <w:r w:rsidRPr="00377D6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Btrigger</w:t>
      </w:r>
      <w:proofErr w:type="spellEnd"/>
      <w:r w:rsidRPr="00377D6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= 0,Blim=</w:t>
      </w:r>
      <w:proofErr w:type="spellStart"/>
      <w:r w:rsidRPr="00377D6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Blim,Bpa</w:t>
      </w:r>
      <w:proofErr w:type="spellEnd"/>
      <w:r w:rsidRPr="00377D6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=</w:t>
      </w:r>
      <w:proofErr w:type="spellStart"/>
      <w:r w:rsidRPr="00377D6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Bpa,Fscan</w:t>
      </w:r>
      <w:proofErr w:type="spellEnd"/>
      <w:r w:rsidRPr="00377D6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= </w:t>
      </w:r>
      <w:proofErr w:type="spellStart"/>
      <w:r w:rsidRPr="00377D6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seq</w:t>
      </w:r>
      <w:proofErr w:type="spellEnd"/>
      <w:r w:rsidRPr="00377D6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(0.1,0.5,len=41),verbose=FALSE)</w:t>
      </w:r>
    </w:p>
    <w:p w:rsidR="00377D60" w:rsidRDefault="00377D60"/>
    <w:p w:rsidR="00377D60" w:rsidRDefault="00377D60">
      <w:proofErr w:type="spellStart"/>
      <w:r>
        <w:t>Btrigger</w:t>
      </w:r>
      <w:proofErr w:type="spellEnd"/>
      <w:r>
        <w:t xml:space="preserve"> with </w:t>
      </w:r>
      <w:proofErr w:type="spellStart"/>
      <w:r>
        <w:t>SegReg</w:t>
      </w:r>
      <w:proofErr w:type="spellEnd"/>
      <w:r>
        <w:t xml:space="preserve"> and Ricker combi</w:t>
      </w:r>
    </w:p>
    <w:p w:rsidR="00377D60" w:rsidRPr="00377D60" w:rsidRDefault="00377D60" w:rsidP="00377D6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377D6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print(</w:t>
      </w:r>
      <w:proofErr w:type="spellStart"/>
      <w:r w:rsidRPr="00377D6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Btrigrs</w:t>
      </w:r>
      <w:proofErr w:type="spellEnd"/>
      <w:r w:rsidRPr="00377D60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&lt;- SIM2rs$rbp[,4][SIM2rs$rbp$variable=='Spawning stock biomass'&amp; SIM2rs$rbp$Ftarget==0.40])</w:t>
      </w:r>
    </w:p>
    <w:p w:rsidR="00377D60" w:rsidRDefault="00377D60" w:rsidP="00377D60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</w:pPr>
      <w:r w:rsidRPr="00377D60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[1] 6570.293</w:t>
      </w:r>
    </w:p>
    <w:p w:rsidR="00E41608" w:rsidRDefault="00E41608"/>
    <w:p w:rsidR="00377D60" w:rsidRDefault="00377D60">
      <w:proofErr w:type="spellStart"/>
      <w:r>
        <w:t>Btrigger</w:t>
      </w:r>
      <w:proofErr w:type="spellEnd"/>
      <w:r>
        <w:t xml:space="preserve"> with </w:t>
      </w:r>
      <w:proofErr w:type="spellStart"/>
      <w:r>
        <w:t>SegReg</w:t>
      </w:r>
      <w:proofErr w:type="spellEnd"/>
      <w:r>
        <w:t xml:space="preserve"> solo</w:t>
      </w:r>
    </w:p>
    <w:p w:rsidR="00F13C20" w:rsidRDefault="00F13C20" w:rsidP="00F13C20">
      <w:pPr>
        <w:pStyle w:val="HTMLPreformatted"/>
        <w:shd w:val="clear" w:color="auto" w:fill="1C1C1C"/>
        <w:wordWrap w:val="0"/>
        <w:spacing w:line="150" w:lineRule="atLeast"/>
        <w:rPr>
          <w:rStyle w:val="gnkrckgcmrb"/>
          <w:rFonts w:ascii="Lucida Sans Typewriter" w:hAnsi="Lucida Sans Typewriter"/>
          <w:color w:val="FC803A"/>
        </w:rPr>
      </w:pPr>
      <w:r>
        <w:rPr>
          <w:rStyle w:val="gnkrckgcmsb"/>
          <w:rFonts w:ascii="Lucida Sans Typewriter" w:hAnsi="Lucida Sans Typewriter"/>
          <w:color w:val="FC803A"/>
        </w:rPr>
        <w:t xml:space="preserve">&gt; </w:t>
      </w:r>
      <w:r>
        <w:rPr>
          <w:rStyle w:val="gnkrckgcmrb"/>
          <w:rFonts w:ascii="Lucida Sans Typewriter" w:hAnsi="Lucida Sans Typewriter"/>
          <w:color w:val="FC803A"/>
        </w:rPr>
        <w:t>print(</w:t>
      </w:r>
      <w:proofErr w:type="spellStart"/>
      <w:r>
        <w:rPr>
          <w:rStyle w:val="gnkrckgcmrb"/>
          <w:rFonts w:ascii="Lucida Sans Typewriter" w:hAnsi="Lucida Sans Typewriter"/>
          <w:color w:val="FC803A"/>
        </w:rPr>
        <w:t>Btrigs</w:t>
      </w:r>
      <w:proofErr w:type="spellEnd"/>
      <w:r>
        <w:rPr>
          <w:rStyle w:val="gnkrckgcmrb"/>
          <w:rFonts w:ascii="Lucida Sans Typewriter" w:hAnsi="Lucida Sans Typewriter"/>
          <w:color w:val="FC803A"/>
        </w:rPr>
        <w:t xml:space="preserve"> &lt;- SIM2s$rbp[,4][SIM2s$rbp$variable=='Spawning stock biomass'&amp; SIM2s$rbp$Ftarget==0.40])</w:t>
      </w:r>
    </w:p>
    <w:p w:rsidR="00F13C20" w:rsidRDefault="00F13C20" w:rsidP="00F13C20">
      <w:pPr>
        <w:pStyle w:val="HTMLPreformatted"/>
        <w:shd w:val="clear" w:color="auto" w:fill="1C1C1C"/>
        <w:wordWrap w:val="0"/>
        <w:spacing w:line="150" w:lineRule="atLeast"/>
        <w:rPr>
          <w:rFonts w:ascii="Lucida Sans Typewriter" w:hAnsi="Lucida Sans Typewriter"/>
          <w:color w:val="E6E1DC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[1] 6234.485</w:t>
      </w:r>
    </w:p>
    <w:p w:rsidR="00F13C20" w:rsidRDefault="00F13C20">
      <w:r>
        <w:br w:type="page"/>
      </w:r>
    </w:p>
    <w:p w:rsidR="00F13C20" w:rsidRDefault="00F13C20">
      <w:proofErr w:type="spellStart"/>
      <w:r>
        <w:lastRenderedPageBreak/>
        <w:t>Fmsy</w:t>
      </w:r>
      <w:proofErr w:type="spellEnd"/>
      <w:r>
        <w:t xml:space="preserve"> and F05</w:t>
      </w:r>
    </w:p>
    <w:p w:rsidR="00996861" w:rsidRDefault="00996861">
      <w:r>
        <w:t xml:space="preserve">Ricker and </w:t>
      </w:r>
      <w:proofErr w:type="spellStart"/>
      <w:r>
        <w:t>SegReg</w:t>
      </w:r>
      <w:proofErr w:type="spellEnd"/>
      <w:r>
        <w:t xml:space="preserve"> combi</w:t>
      </w:r>
    </w:p>
    <w:p w:rsidR="00996861" w:rsidRPr="00996861" w:rsidRDefault="00996861" w:rsidP="0099686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99686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SIM3rs &lt;- </w:t>
      </w:r>
      <w:proofErr w:type="spellStart"/>
      <w:r w:rsidRPr="0099686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eqsim_run</w:t>
      </w:r>
      <w:proofErr w:type="spellEnd"/>
      <w:r w:rsidRPr="0099686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(</w:t>
      </w:r>
      <w:proofErr w:type="spellStart"/>
      <w:r w:rsidRPr="0099686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FITrs</w:t>
      </w:r>
      <w:proofErr w:type="spellEnd"/>
      <w:r w:rsidRPr="0099686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,  </w:t>
      </w:r>
      <w:proofErr w:type="spellStart"/>
      <w:r w:rsidRPr="0099686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bio.years</w:t>
      </w:r>
      <w:proofErr w:type="spellEnd"/>
      <w:r w:rsidRPr="0099686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= c(2012, 2016), </w:t>
      </w:r>
      <w:proofErr w:type="spellStart"/>
      <w:r w:rsidRPr="0099686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bio.const</w:t>
      </w:r>
      <w:proofErr w:type="spellEnd"/>
      <w:r w:rsidRPr="0099686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= FALSE,</w:t>
      </w:r>
    </w:p>
    <w:p w:rsidR="00996861" w:rsidRPr="00996861" w:rsidRDefault="00996861" w:rsidP="0099686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99686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+                   </w:t>
      </w:r>
      <w:proofErr w:type="spellStart"/>
      <w:r w:rsidRPr="0099686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sel.years</w:t>
      </w:r>
      <w:proofErr w:type="spellEnd"/>
      <w:r w:rsidRPr="0099686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= c(2012, 2016), </w:t>
      </w:r>
      <w:proofErr w:type="spellStart"/>
      <w:r w:rsidRPr="0099686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sel.const</w:t>
      </w:r>
      <w:proofErr w:type="spellEnd"/>
      <w:r w:rsidRPr="0099686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= FALSE,</w:t>
      </w:r>
    </w:p>
    <w:p w:rsidR="00996861" w:rsidRPr="00996861" w:rsidRDefault="00996861" w:rsidP="0099686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99686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+                   </w:t>
      </w:r>
      <w:proofErr w:type="spellStart"/>
      <w:r w:rsidRPr="0099686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Fcv</w:t>
      </w:r>
      <w:proofErr w:type="spellEnd"/>
      <w:r w:rsidRPr="0099686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=0.212, </w:t>
      </w:r>
      <w:proofErr w:type="spellStart"/>
      <w:r w:rsidRPr="0099686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Fphi</w:t>
      </w:r>
      <w:proofErr w:type="spellEnd"/>
      <w:r w:rsidRPr="0099686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=0.423,  # these are </w:t>
      </w:r>
      <w:proofErr w:type="spellStart"/>
      <w:r w:rsidRPr="0099686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defauts</w:t>
      </w:r>
      <w:proofErr w:type="spellEnd"/>
      <w:r w:rsidRPr="0099686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, taken from WKMSYREF4, as used in </w:t>
      </w:r>
      <w:proofErr w:type="spellStart"/>
      <w:r w:rsidRPr="0099686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Saithe</w:t>
      </w:r>
      <w:proofErr w:type="spellEnd"/>
      <w:r w:rsidRPr="0099686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assessments</w:t>
      </w:r>
    </w:p>
    <w:p w:rsidR="00996861" w:rsidRPr="00996861" w:rsidRDefault="00996861" w:rsidP="0099686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lang w:eastAsia="en-GB"/>
        </w:rPr>
      </w:pPr>
      <w:r w:rsidRPr="0099686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+                   </w:t>
      </w:r>
      <w:proofErr w:type="spellStart"/>
      <w:r w:rsidRPr="0099686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Btrigger</w:t>
      </w:r>
      <w:proofErr w:type="spellEnd"/>
      <w:r w:rsidRPr="0099686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= </w:t>
      </w:r>
      <w:proofErr w:type="spellStart"/>
      <w:r w:rsidRPr="0099686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Btrigrs</w:t>
      </w:r>
      <w:proofErr w:type="spellEnd"/>
      <w:r w:rsidRPr="0099686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,</w:t>
      </w:r>
      <w:proofErr w:type="spellStart"/>
      <w:r w:rsidRPr="0099686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Blim</w:t>
      </w:r>
      <w:proofErr w:type="spellEnd"/>
      <w:r w:rsidRPr="0099686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=</w:t>
      </w:r>
      <w:proofErr w:type="spellStart"/>
      <w:r w:rsidRPr="0099686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Blim,Bpa</w:t>
      </w:r>
      <w:proofErr w:type="spellEnd"/>
      <w:r w:rsidRPr="0099686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=</w:t>
      </w:r>
      <w:proofErr w:type="spellStart"/>
      <w:r w:rsidRPr="0099686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Bpa,Fscan</w:t>
      </w:r>
      <w:proofErr w:type="spellEnd"/>
      <w:r w:rsidRPr="0099686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= </w:t>
      </w:r>
      <w:proofErr w:type="spellStart"/>
      <w:r w:rsidRPr="0099686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seq</w:t>
      </w:r>
      <w:proofErr w:type="spellEnd"/>
      <w:r w:rsidRPr="0099686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(0,1.2,len=61),verbose=FALSE)</w:t>
      </w:r>
    </w:p>
    <w:p w:rsidR="00F13C20" w:rsidRDefault="00F13C20"/>
    <w:tbl>
      <w:tblPr>
        <w:tblW w:w="9240" w:type="dxa"/>
        <w:tblCellSpacing w:w="0" w:type="dxa"/>
        <w:shd w:val="clear" w:color="auto" w:fill="1C1C1C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240"/>
      </w:tblGrid>
      <w:tr w:rsidR="00996861" w:rsidRPr="00996861" w:rsidTr="00996861">
        <w:trPr>
          <w:tblCellSpacing w:w="0" w:type="dxa"/>
        </w:trPr>
        <w:tc>
          <w:tcPr>
            <w:tcW w:w="0" w:type="auto"/>
            <w:shd w:val="clear" w:color="auto" w:fill="1C1C1C"/>
            <w:hideMark/>
          </w:tcPr>
          <w:p w:rsidR="00996861" w:rsidRPr="00996861" w:rsidRDefault="00996861" w:rsidP="00996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FC803A"/>
                <w:sz w:val="20"/>
                <w:szCs w:val="20"/>
                <w:lang w:eastAsia="en-GB"/>
              </w:rPr>
            </w:pPr>
            <w:r w:rsidRPr="00996861">
              <w:rPr>
                <w:rFonts w:ascii="Lucida Sans Typewriter" w:eastAsia="Times New Roman" w:hAnsi="Lucida Sans Typewriter" w:cs="Courier New"/>
                <w:color w:val="FC803A"/>
                <w:sz w:val="20"/>
                <w:szCs w:val="20"/>
                <w:lang w:eastAsia="en-GB"/>
              </w:rPr>
              <w:t xml:space="preserve">&gt; </w:t>
            </w:r>
            <w:proofErr w:type="spellStart"/>
            <w:r w:rsidRPr="00996861">
              <w:rPr>
                <w:rFonts w:ascii="Lucida Sans Typewriter" w:eastAsia="Times New Roman" w:hAnsi="Lucida Sans Typewriter" w:cs="Courier New"/>
                <w:color w:val="FC803A"/>
                <w:sz w:val="20"/>
                <w:szCs w:val="20"/>
                <w:lang w:eastAsia="en-GB"/>
              </w:rPr>
              <w:t>Coby.fit</w:t>
            </w:r>
            <w:proofErr w:type="spellEnd"/>
            <w:r w:rsidRPr="00996861">
              <w:rPr>
                <w:rFonts w:ascii="Lucida Sans Typewriter" w:eastAsia="Times New Roman" w:hAnsi="Lucida Sans Typewriter" w:cs="Courier New"/>
                <w:color w:val="FC803A"/>
                <w:sz w:val="20"/>
                <w:szCs w:val="20"/>
                <w:lang w:eastAsia="en-GB"/>
              </w:rPr>
              <w:t xml:space="preserve">(SIM3rs,outfile='turbot RS  with </w:t>
            </w:r>
            <w:proofErr w:type="spellStart"/>
            <w:r w:rsidRPr="00996861">
              <w:rPr>
                <w:rFonts w:ascii="Lucida Sans Typewriter" w:eastAsia="Times New Roman" w:hAnsi="Lucida Sans Typewriter" w:cs="Courier New"/>
                <w:color w:val="FC803A"/>
                <w:sz w:val="20"/>
                <w:szCs w:val="20"/>
                <w:lang w:eastAsia="en-GB"/>
              </w:rPr>
              <w:t>Btrigger</w:t>
            </w:r>
            <w:proofErr w:type="spellEnd"/>
            <w:r w:rsidRPr="00996861">
              <w:rPr>
                <w:rFonts w:ascii="Lucida Sans Typewriter" w:eastAsia="Times New Roman" w:hAnsi="Lucida Sans Typewriter" w:cs="Courier New"/>
                <w:color w:val="FC803A"/>
                <w:sz w:val="20"/>
                <w:szCs w:val="20"/>
                <w:lang w:eastAsia="en-GB"/>
              </w:rPr>
              <w:t xml:space="preserve"> and </w:t>
            </w:r>
            <w:proofErr w:type="spellStart"/>
            <w:r w:rsidRPr="00996861">
              <w:rPr>
                <w:rFonts w:ascii="Lucida Sans Typewriter" w:eastAsia="Times New Roman" w:hAnsi="Lucida Sans Typewriter" w:cs="Courier New"/>
                <w:color w:val="FC803A"/>
                <w:sz w:val="20"/>
                <w:szCs w:val="20"/>
                <w:lang w:eastAsia="en-GB"/>
              </w:rPr>
              <w:t>Fcv</w:t>
            </w:r>
            <w:proofErr w:type="spellEnd"/>
            <w:r w:rsidRPr="00996861">
              <w:rPr>
                <w:rFonts w:ascii="Lucida Sans Typewriter" w:eastAsia="Times New Roman" w:hAnsi="Lucida Sans Typewriter" w:cs="Courier New"/>
                <w:color w:val="FC803A"/>
                <w:sz w:val="20"/>
                <w:szCs w:val="20"/>
                <w:lang w:eastAsia="en-GB"/>
              </w:rPr>
              <w:t xml:space="preserve"> and </w:t>
            </w:r>
            <w:proofErr w:type="spellStart"/>
            <w:r w:rsidRPr="00996861">
              <w:rPr>
                <w:rFonts w:ascii="Lucida Sans Typewriter" w:eastAsia="Times New Roman" w:hAnsi="Lucida Sans Typewriter" w:cs="Courier New"/>
                <w:color w:val="FC803A"/>
                <w:sz w:val="20"/>
                <w:szCs w:val="20"/>
                <w:lang w:eastAsia="en-GB"/>
              </w:rPr>
              <w:t>Fphi</w:t>
            </w:r>
            <w:proofErr w:type="spellEnd"/>
            <w:r w:rsidRPr="00996861">
              <w:rPr>
                <w:rFonts w:ascii="Lucida Sans Typewriter" w:eastAsia="Times New Roman" w:hAnsi="Lucida Sans Typewriter" w:cs="Courier New"/>
                <w:color w:val="FC803A"/>
                <w:sz w:val="20"/>
                <w:szCs w:val="20"/>
                <w:lang w:eastAsia="en-GB"/>
              </w:rPr>
              <w:t>')</w:t>
            </w:r>
          </w:p>
          <w:p w:rsidR="00996861" w:rsidRPr="00996861" w:rsidRDefault="00996861" w:rsidP="00996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996861" w:rsidRPr="00996861" w:rsidRDefault="00996861" w:rsidP="00996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996861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Reference point estimates:</w:t>
            </w:r>
          </w:p>
          <w:p w:rsidR="00996861" w:rsidRPr="00996861" w:rsidRDefault="00996861" w:rsidP="00996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996861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F05      F10      F50 </w:t>
            </w:r>
            <w:proofErr w:type="spellStart"/>
            <w:r w:rsidRPr="00996861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medianMSY</w:t>
            </w:r>
            <w:proofErr w:type="spellEnd"/>
            <w:r w:rsidRPr="00996861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996861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meanMSY</w:t>
            </w:r>
            <w:proofErr w:type="spellEnd"/>
            <w:r w:rsidRPr="00996861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996861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Medlower</w:t>
            </w:r>
            <w:proofErr w:type="spellEnd"/>
            <w:r w:rsidRPr="00996861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996861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Meanlower</w:t>
            </w:r>
            <w:proofErr w:type="spellEnd"/>
            <w:r w:rsidRPr="00996861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996861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Medupper</w:t>
            </w:r>
            <w:proofErr w:type="spellEnd"/>
          </w:p>
          <w:p w:rsidR="00996861" w:rsidRPr="00996861" w:rsidRDefault="00996861" w:rsidP="00996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</w:pPr>
            <w:proofErr w:type="spellStart"/>
            <w:r w:rsidRPr="00996861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  <w:t>catF</w:t>
            </w:r>
            <w:proofErr w:type="spellEnd"/>
            <w:r w:rsidRPr="00996861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  <w:t xml:space="preserve">        0.528    0.567    0.731        NA    0.44       NA        </w:t>
            </w:r>
            <w:proofErr w:type="spellStart"/>
            <w:r w:rsidRPr="00996861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  <w:t>NA</w:t>
            </w:r>
            <w:proofErr w:type="spellEnd"/>
            <w:r w:rsidRPr="00996861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  <w:t xml:space="preserve">       </w:t>
            </w:r>
            <w:proofErr w:type="spellStart"/>
            <w:r w:rsidRPr="00996861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  <w:t>NA</w:t>
            </w:r>
            <w:proofErr w:type="spellEnd"/>
          </w:p>
          <w:p w:rsidR="00996861" w:rsidRPr="00996861" w:rsidRDefault="00996861" w:rsidP="00996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</w:pPr>
            <w:proofErr w:type="spellStart"/>
            <w:r w:rsidRPr="00996861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  <w:t>lanF</w:t>
            </w:r>
            <w:proofErr w:type="spellEnd"/>
            <w:r w:rsidRPr="00996861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  <w:t xml:space="preserve">           NA       </w:t>
            </w:r>
            <w:proofErr w:type="spellStart"/>
            <w:r w:rsidRPr="00996861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  <w:t>NA</w:t>
            </w:r>
            <w:proofErr w:type="spellEnd"/>
            <w:r w:rsidRPr="00996861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  <w:t xml:space="preserve">       </w:t>
            </w:r>
            <w:proofErr w:type="spellStart"/>
            <w:r w:rsidRPr="00996861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  <w:t>NA</w:t>
            </w:r>
            <w:proofErr w:type="spellEnd"/>
            <w:r w:rsidRPr="00996861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  <w:t xml:space="preserve">     0.431    0.44    0.327     0.326    0.625</w:t>
            </w:r>
          </w:p>
          <w:p w:rsidR="00996861" w:rsidRPr="00996861" w:rsidRDefault="00996861" w:rsidP="00996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</w:pPr>
            <w:r w:rsidRPr="00996861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  <w:t xml:space="preserve">catch    2907.035 2870.839 2698.364        NA 2959.95       NA        </w:t>
            </w:r>
            <w:proofErr w:type="spellStart"/>
            <w:r w:rsidRPr="00996861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  <w:t>NA</w:t>
            </w:r>
            <w:proofErr w:type="spellEnd"/>
            <w:r w:rsidRPr="00996861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  <w:t xml:space="preserve">       </w:t>
            </w:r>
            <w:proofErr w:type="spellStart"/>
            <w:r w:rsidRPr="00996861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  <w:t>NA</w:t>
            </w:r>
            <w:proofErr w:type="spellEnd"/>
          </w:p>
          <w:p w:rsidR="00996861" w:rsidRPr="00996861" w:rsidRDefault="00996861" w:rsidP="00996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</w:pPr>
            <w:r w:rsidRPr="00996861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  <w:t xml:space="preserve">landings       NA       </w:t>
            </w:r>
            <w:proofErr w:type="spellStart"/>
            <w:r w:rsidRPr="00996861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  <w:t>NA</w:t>
            </w:r>
            <w:proofErr w:type="spellEnd"/>
            <w:r w:rsidRPr="00996861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  <w:t xml:space="preserve">       </w:t>
            </w:r>
            <w:proofErr w:type="spellStart"/>
            <w:r w:rsidRPr="00996861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  <w:t>NA</w:t>
            </w:r>
            <w:proofErr w:type="spellEnd"/>
            <w:r w:rsidRPr="00996861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  <w:t xml:space="preserve">  2960.726 2959.95 2812.831  2864.036 2813.195</w:t>
            </w:r>
          </w:p>
          <w:p w:rsidR="00996861" w:rsidRPr="00996861" w:rsidRDefault="00996861" w:rsidP="00996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</w:pPr>
            <w:proofErr w:type="spellStart"/>
            <w:r w:rsidRPr="00996861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  <w:t>catB</w:t>
            </w:r>
            <w:proofErr w:type="spellEnd"/>
            <w:r w:rsidRPr="00996861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  <w:t xml:space="preserve">     5774.823 5478.235 4555.034        NA 6743.79       NA        </w:t>
            </w:r>
            <w:proofErr w:type="spellStart"/>
            <w:r w:rsidRPr="00996861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  <w:t>NA</w:t>
            </w:r>
            <w:proofErr w:type="spellEnd"/>
            <w:r w:rsidRPr="00996861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  <w:t xml:space="preserve">       </w:t>
            </w:r>
            <w:proofErr w:type="spellStart"/>
            <w:r w:rsidRPr="00996861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  <w:t>NA</w:t>
            </w:r>
            <w:proofErr w:type="spellEnd"/>
          </w:p>
          <w:p w:rsidR="00996861" w:rsidRPr="00996861" w:rsidRDefault="00996861" w:rsidP="00996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</w:pPr>
            <w:proofErr w:type="spellStart"/>
            <w:r w:rsidRPr="00996861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  <w:t>lanB</w:t>
            </w:r>
            <w:proofErr w:type="spellEnd"/>
            <w:r w:rsidRPr="00996861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  <w:t xml:space="preserve">           NA       </w:t>
            </w:r>
            <w:proofErr w:type="spellStart"/>
            <w:r w:rsidRPr="00996861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  <w:t>NA</w:t>
            </w:r>
            <w:proofErr w:type="spellEnd"/>
            <w:r w:rsidRPr="00996861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  <w:t xml:space="preserve">       </w:t>
            </w:r>
            <w:proofErr w:type="spellStart"/>
            <w:r w:rsidRPr="00996861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  <w:t>NA</w:t>
            </w:r>
            <w:proofErr w:type="spellEnd"/>
            <w:r w:rsidRPr="00996861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  <w:t xml:space="preserve">  6900.132 6743.79 9588.368        NA 5107.507</w:t>
            </w:r>
          </w:p>
          <w:p w:rsidR="00996861" w:rsidRPr="00996861" w:rsidRDefault="00996861" w:rsidP="00996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996861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  <w:t xml:space="preserve">         </w:t>
            </w:r>
            <w:proofErr w:type="spellStart"/>
            <w:r w:rsidRPr="00996861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Meanupper</w:t>
            </w:r>
            <w:proofErr w:type="spellEnd"/>
          </w:p>
          <w:p w:rsidR="00996861" w:rsidRPr="00996861" w:rsidRDefault="00996861" w:rsidP="00996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996861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catF</w:t>
            </w:r>
            <w:proofErr w:type="spellEnd"/>
            <w:r w:rsidRPr="00996861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NA</w:t>
            </w:r>
          </w:p>
          <w:p w:rsidR="00996861" w:rsidRPr="00996861" w:rsidRDefault="00996861" w:rsidP="00996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996861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lanF</w:t>
            </w:r>
            <w:proofErr w:type="spellEnd"/>
            <w:r w:rsidRPr="00996861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      0.644</w:t>
            </w:r>
          </w:p>
          <w:p w:rsidR="00996861" w:rsidRPr="00996861" w:rsidRDefault="00996861" w:rsidP="00996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996861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catch           NA</w:t>
            </w:r>
          </w:p>
          <w:p w:rsidR="00996861" w:rsidRPr="00996861" w:rsidRDefault="00996861" w:rsidP="00996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996861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landings  2862.474</w:t>
            </w:r>
          </w:p>
          <w:p w:rsidR="00996861" w:rsidRPr="00996861" w:rsidRDefault="00996861" w:rsidP="00996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996861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catB</w:t>
            </w:r>
            <w:proofErr w:type="spellEnd"/>
            <w:r w:rsidRPr="00996861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NA</w:t>
            </w:r>
          </w:p>
          <w:p w:rsidR="00996861" w:rsidRPr="00996861" w:rsidRDefault="00996861" w:rsidP="00996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996861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lanB</w:t>
            </w:r>
            <w:proofErr w:type="spellEnd"/>
            <w:r w:rsidRPr="00996861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NA</w:t>
            </w:r>
          </w:p>
          <w:p w:rsidR="00996861" w:rsidRPr="00996861" w:rsidRDefault="00996861" w:rsidP="00996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996861" w:rsidRPr="00996861" w:rsidTr="00996861">
        <w:trPr>
          <w:tblCellSpacing w:w="0" w:type="dxa"/>
        </w:trPr>
        <w:tc>
          <w:tcPr>
            <w:tcW w:w="0" w:type="auto"/>
            <w:shd w:val="clear" w:color="auto" w:fill="1C1C1C"/>
            <w:hideMark/>
          </w:tcPr>
          <w:p w:rsidR="00996861" w:rsidRPr="00996861" w:rsidRDefault="00996861" w:rsidP="00996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96861" w:rsidRPr="00996861" w:rsidTr="00996861">
        <w:trPr>
          <w:tblCellSpacing w:w="0" w:type="dxa"/>
        </w:trPr>
        <w:tc>
          <w:tcPr>
            <w:tcW w:w="0" w:type="auto"/>
            <w:shd w:val="clear" w:color="auto" w:fill="1C1C1C"/>
            <w:hideMark/>
          </w:tcPr>
          <w:tbl>
            <w:tblPr>
              <w:tblW w:w="91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50"/>
            </w:tblGrid>
            <w:tr w:rsidR="00996861" w:rsidRPr="00996861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96861" w:rsidRPr="00996861" w:rsidRDefault="00996861" w:rsidP="00996861">
                  <w:pPr>
                    <w:spacing w:after="0" w:line="240" w:lineRule="auto"/>
                    <w:rPr>
                      <w:rFonts w:ascii="Lucida Sans Typewriter" w:eastAsia="Times New Roman" w:hAnsi="Lucida Sans Typewriter" w:cs="Times New Roman"/>
                      <w:color w:val="FC803A"/>
                      <w:sz w:val="24"/>
                      <w:szCs w:val="24"/>
                      <w:lang w:eastAsia="en-GB"/>
                    </w:rPr>
                  </w:pPr>
                  <w:r w:rsidRPr="00996861">
                    <w:rPr>
                      <w:rFonts w:ascii="Lucida Sans Typewriter" w:eastAsia="Times New Roman" w:hAnsi="Lucida Sans Typewriter" w:cs="Times New Roman"/>
                      <w:color w:val="FC803A"/>
                      <w:sz w:val="24"/>
                      <w:szCs w:val="24"/>
                      <w:lang w:eastAsia="en-GB"/>
                    </w:rPr>
                    <w:t xml:space="preserve">&gt; </w:t>
                  </w:r>
                </w:p>
              </w:tc>
            </w:tr>
          </w:tbl>
          <w:p w:rsidR="00996861" w:rsidRPr="00996861" w:rsidRDefault="00996861" w:rsidP="00996861">
            <w:pPr>
              <w:spacing w:after="0" w:line="240" w:lineRule="auto"/>
              <w:rPr>
                <w:rFonts w:ascii="Lucida Sans Typewriter" w:eastAsia="Times New Roman" w:hAnsi="Lucida Sans Typewriter" w:cs="Times New Roman"/>
                <w:color w:val="E6E1DC"/>
                <w:sz w:val="24"/>
                <w:szCs w:val="24"/>
                <w:lang w:eastAsia="en-GB"/>
              </w:rPr>
            </w:pPr>
          </w:p>
        </w:tc>
      </w:tr>
    </w:tbl>
    <w:p w:rsidR="00996861" w:rsidRDefault="00996861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641E3801" wp14:editId="32674EFA">
            <wp:extent cx="5760720" cy="40316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6861"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0F4845C1" wp14:editId="5EBC21C2">
            <wp:extent cx="5760720" cy="40316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6861">
        <w:rPr>
          <w:noProof/>
          <w:lang w:eastAsia="en-GB"/>
        </w:rPr>
        <w:t xml:space="preserve"> </w:t>
      </w:r>
      <w:r>
        <w:rPr>
          <w:noProof/>
          <w:lang w:eastAsia="en-GB"/>
        </w:rPr>
        <w:lastRenderedPageBreak/>
        <w:drawing>
          <wp:inline distT="0" distB="0" distL="0" distR="0" wp14:anchorId="77F0C3E0" wp14:editId="49301128">
            <wp:extent cx="5760720" cy="40316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861" w:rsidRPr="00996861" w:rsidRDefault="00996861" w:rsidP="0099686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99686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print(</w:t>
      </w:r>
      <w:proofErr w:type="spellStart"/>
      <w:r w:rsidRPr="0099686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Fmsyrs</w:t>
      </w:r>
      <w:proofErr w:type="spellEnd"/>
      <w:r w:rsidRPr="0099686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&lt;- SIM3rs$Refs2[2,4])</w:t>
      </w:r>
    </w:p>
    <w:p w:rsidR="00996861" w:rsidRPr="00996861" w:rsidRDefault="00996861" w:rsidP="0099686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6861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[1] 0.4312312</w:t>
      </w:r>
    </w:p>
    <w:p w:rsidR="00996861" w:rsidRPr="00996861" w:rsidRDefault="00996861" w:rsidP="0099686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99686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print(F05rs &lt;- SIM3rs$Refs2[1,1])</w:t>
      </w:r>
    </w:p>
    <w:p w:rsidR="00996861" w:rsidRPr="00996861" w:rsidRDefault="00996861" w:rsidP="0099686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lang w:eastAsia="en-GB"/>
        </w:rPr>
      </w:pPr>
      <w:r w:rsidRPr="00996861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[1] 0.5275108</w:t>
      </w:r>
    </w:p>
    <w:p w:rsidR="00996861" w:rsidRDefault="00996861">
      <w:pPr>
        <w:rPr>
          <w:noProof/>
          <w:lang w:eastAsia="en-GB"/>
        </w:rPr>
      </w:pPr>
      <w:r>
        <w:rPr>
          <w:noProof/>
          <w:lang w:eastAsia="en-GB"/>
        </w:rPr>
        <w:br w:type="page"/>
      </w:r>
    </w:p>
    <w:p w:rsidR="00996861" w:rsidRDefault="00996861">
      <w:proofErr w:type="spellStart"/>
      <w:r>
        <w:lastRenderedPageBreak/>
        <w:t>SegReg</w:t>
      </w:r>
      <w:proofErr w:type="spellEnd"/>
      <w:r>
        <w:t xml:space="preserve"> solo</w:t>
      </w:r>
    </w:p>
    <w:p w:rsidR="00996861" w:rsidRPr="00996861" w:rsidRDefault="00996861" w:rsidP="0099686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99686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SIM3s &lt;- </w:t>
      </w:r>
      <w:proofErr w:type="spellStart"/>
      <w:r w:rsidRPr="0099686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eqsim_run</w:t>
      </w:r>
      <w:proofErr w:type="spellEnd"/>
      <w:r w:rsidRPr="0099686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(FITs,  </w:t>
      </w:r>
      <w:proofErr w:type="spellStart"/>
      <w:r w:rsidRPr="0099686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bio.years</w:t>
      </w:r>
      <w:proofErr w:type="spellEnd"/>
      <w:r w:rsidRPr="0099686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= c(2012, 2016), </w:t>
      </w:r>
      <w:proofErr w:type="spellStart"/>
      <w:r w:rsidRPr="0099686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bio.const</w:t>
      </w:r>
      <w:proofErr w:type="spellEnd"/>
      <w:r w:rsidRPr="0099686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= FALSE,</w:t>
      </w:r>
    </w:p>
    <w:p w:rsidR="00996861" w:rsidRPr="00996861" w:rsidRDefault="00996861" w:rsidP="0099686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99686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+                     </w:t>
      </w:r>
      <w:proofErr w:type="spellStart"/>
      <w:r w:rsidRPr="0099686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sel.years</w:t>
      </w:r>
      <w:proofErr w:type="spellEnd"/>
      <w:r w:rsidRPr="0099686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= c(2012, 2016), </w:t>
      </w:r>
      <w:proofErr w:type="spellStart"/>
      <w:r w:rsidRPr="0099686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sel.const</w:t>
      </w:r>
      <w:proofErr w:type="spellEnd"/>
      <w:r w:rsidRPr="0099686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= FALSE,</w:t>
      </w:r>
    </w:p>
    <w:p w:rsidR="00996861" w:rsidRPr="00996861" w:rsidRDefault="00996861" w:rsidP="0099686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99686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+                     </w:t>
      </w:r>
      <w:proofErr w:type="spellStart"/>
      <w:r w:rsidRPr="0099686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Fcv</w:t>
      </w:r>
      <w:proofErr w:type="spellEnd"/>
      <w:r w:rsidRPr="0099686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=0.212, </w:t>
      </w:r>
      <w:proofErr w:type="spellStart"/>
      <w:r w:rsidRPr="0099686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Fphi</w:t>
      </w:r>
      <w:proofErr w:type="spellEnd"/>
      <w:r w:rsidRPr="0099686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=0.423,  # these are </w:t>
      </w:r>
      <w:proofErr w:type="spellStart"/>
      <w:r w:rsidRPr="0099686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defauts</w:t>
      </w:r>
      <w:proofErr w:type="spellEnd"/>
      <w:r w:rsidRPr="0099686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, taken from WKMSYREF4, as used in </w:t>
      </w:r>
      <w:proofErr w:type="spellStart"/>
      <w:r w:rsidRPr="0099686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Saithe</w:t>
      </w:r>
      <w:proofErr w:type="spellEnd"/>
      <w:r w:rsidRPr="0099686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assessments</w:t>
      </w:r>
    </w:p>
    <w:p w:rsidR="00996861" w:rsidRPr="00996861" w:rsidRDefault="00996861" w:rsidP="0099686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lang w:eastAsia="en-GB"/>
        </w:rPr>
      </w:pPr>
      <w:r w:rsidRPr="0099686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+                     </w:t>
      </w:r>
      <w:proofErr w:type="spellStart"/>
      <w:r w:rsidRPr="0099686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Btrigger</w:t>
      </w:r>
      <w:proofErr w:type="spellEnd"/>
      <w:r w:rsidRPr="0099686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= </w:t>
      </w:r>
      <w:proofErr w:type="spellStart"/>
      <w:r w:rsidRPr="0099686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Btrigs</w:t>
      </w:r>
      <w:proofErr w:type="spellEnd"/>
      <w:r w:rsidRPr="0099686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,</w:t>
      </w:r>
      <w:proofErr w:type="spellStart"/>
      <w:r w:rsidRPr="0099686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Blim</w:t>
      </w:r>
      <w:proofErr w:type="spellEnd"/>
      <w:r w:rsidRPr="0099686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=</w:t>
      </w:r>
      <w:proofErr w:type="spellStart"/>
      <w:r w:rsidRPr="0099686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Blim,Bpa</w:t>
      </w:r>
      <w:proofErr w:type="spellEnd"/>
      <w:r w:rsidRPr="0099686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=</w:t>
      </w:r>
      <w:proofErr w:type="spellStart"/>
      <w:r w:rsidRPr="0099686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Bpa,Fscan</w:t>
      </w:r>
      <w:proofErr w:type="spellEnd"/>
      <w:r w:rsidRPr="0099686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= </w:t>
      </w:r>
      <w:proofErr w:type="spellStart"/>
      <w:r w:rsidRPr="0099686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seq</w:t>
      </w:r>
      <w:proofErr w:type="spellEnd"/>
      <w:r w:rsidRPr="00996861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(0,1.2,len=61),verbose=FALSE)</w:t>
      </w:r>
    </w:p>
    <w:p w:rsidR="00996861" w:rsidRDefault="00996861"/>
    <w:p w:rsidR="00FE750E" w:rsidRPr="00FE750E" w:rsidRDefault="00FE750E" w:rsidP="00FE750E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FE750E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</w:t>
      </w:r>
      <w:proofErr w:type="spellStart"/>
      <w:r w:rsidRPr="00FE750E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Coby.fit</w:t>
      </w:r>
      <w:proofErr w:type="spellEnd"/>
      <w:r w:rsidRPr="00FE750E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(SIM3s,outfile='turbot S  with </w:t>
      </w:r>
      <w:proofErr w:type="spellStart"/>
      <w:r w:rsidRPr="00FE750E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Btrigger</w:t>
      </w:r>
      <w:proofErr w:type="spellEnd"/>
      <w:r w:rsidRPr="00FE750E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and </w:t>
      </w:r>
      <w:proofErr w:type="spellStart"/>
      <w:r w:rsidRPr="00FE750E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Fcv</w:t>
      </w:r>
      <w:proofErr w:type="spellEnd"/>
      <w:r w:rsidRPr="00FE750E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and </w:t>
      </w:r>
      <w:proofErr w:type="spellStart"/>
      <w:r w:rsidRPr="00FE750E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Fphi</w:t>
      </w:r>
      <w:proofErr w:type="spellEnd"/>
      <w:r w:rsidRPr="00FE750E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')</w:t>
      </w:r>
    </w:p>
    <w:p w:rsidR="00FE750E" w:rsidRPr="00FE750E" w:rsidRDefault="00FE750E" w:rsidP="00FE750E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</w:p>
    <w:p w:rsidR="00FE750E" w:rsidRPr="00FE750E" w:rsidRDefault="00FE750E" w:rsidP="00FE750E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FE750E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Reference point estimates:</w:t>
      </w:r>
    </w:p>
    <w:p w:rsidR="00FE750E" w:rsidRPr="00FE750E" w:rsidRDefault="00FE750E" w:rsidP="00FE750E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FE750E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      F05      F10      F50 </w:t>
      </w:r>
      <w:proofErr w:type="spellStart"/>
      <w:r w:rsidRPr="00FE750E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medianMSY</w:t>
      </w:r>
      <w:proofErr w:type="spellEnd"/>
      <w:r w:rsidRPr="00FE750E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FE750E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meanMSY</w:t>
      </w:r>
      <w:proofErr w:type="spellEnd"/>
      <w:r w:rsidRPr="00FE750E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FE750E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Medlower</w:t>
      </w:r>
      <w:proofErr w:type="spellEnd"/>
      <w:r w:rsidRPr="00FE750E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FE750E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Meanlower</w:t>
      </w:r>
      <w:proofErr w:type="spellEnd"/>
    </w:p>
    <w:p w:rsidR="00FE750E" w:rsidRPr="00FE750E" w:rsidRDefault="00FE750E" w:rsidP="00FE750E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proofErr w:type="spellStart"/>
      <w:r w:rsidRPr="00FE750E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catF</w:t>
      </w:r>
      <w:proofErr w:type="spellEnd"/>
      <w:r w:rsidRPr="00FE750E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       0.490    0.526    0.672        NA    0.380        NA        </w:t>
      </w:r>
      <w:proofErr w:type="spellStart"/>
      <w:r w:rsidRPr="00FE750E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NA</w:t>
      </w:r>
      <w:proofErr w:type="spellEnd"/>
    </w:p>
    <w:p w:rsidR="00FE750E" w:rsidRPr="00FE750E" w:rsidRDefault="00FE750E" w:rsidP="00FE750E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proofErr w:type="spellStart"/>
      <w:r w:rsidRPr="00FE750E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lanF</w:t>
      </w:r>
      <w:proofErr w:type="spellEnd"/>
      <w:r w:rsidRPr="00FE750E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          NA       </w:t>
      </w:r>
      <w:proofErr w:type="spellStart"/>
      <w:r w:rsidRPr="00FE750E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NA</w:t>
      </w:r>
      <w:proofErr w:type="spellEnd"/>
      <w:r w:rsidRPr="00FE750E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      </w:t>
      </w:r>
      <w:proofErr w:type="spellStart"/>
      <w:r w:rsidRPr="00FE750E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NA</w:t>
      </w:r>
      <w:proofErr w:type="spellEnd"/>
      <w:r w:rsidRPr="00FE750E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    0.389    0.380     0.243     0.239</w:t>
      </w:r>
    </w:p>
    <w:p w:rsidR="00FE750E" w:rsidRPr="00FE750E" w:rsidRDefault="00FE750E" w:rsidP="00FE750E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FE750E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catch    2778.223 2745.960 2561.464        NA 2821.995        NA        </w:t>
      </w:r>
      <w:proofErr w:type="spellStart"/>
      <w:r w:rsidRPr="00FE750E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NA</w:t>
      </w:r>
      <w:proofErr w:type="spellEnd"/>
    </w:p>
    <w:p w:rsidR="00FE750E" w:rsidRPr="00FE750E" w:rsidRDefault="00FE750E" w:rsidP="00FE750E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FE750E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landings       NA       </w:t>
      </w:r>
      <w:proofErr w:type="spellStart"/>
      <w:r w:rsidRPr="00FE750E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NA</w:t>
      </w:r>
      <w:proofErr w:type="spellEnd"/>
      <w:r w:rsidRPr="00FE750E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      </w:t>
      </w:r>
      <w:proofErr w:type="spellStart"/>
      <w:r w:rsidRPr="00FE750E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NA</w:t>
      </w:r>
      <w:proofErr w:type="spellEnd"/>
      <w:r w:rsidRPr="00FE750E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 2822.801 2821.995  2683.261  2732.858</w:t>
      </w:r>
    </w:p>
    <w:p w:rsidR="00FE750E" w:rsidRPr="00FE750E" w:rsidRDefault="00FE750E" w:rsidP="00FE750E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proofErr w:type="spellStart"/>
      <w:r w:rsidRPr="00FE750E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catB</w:t>
      </w:r>
      <w:proofErr w:type="spellEnd"/>
      <w:r w:rsidRPr="00FE750E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    5792.226 5483.113 4554.603        NA 7699.005        NA        </w:t>
      </w:r>
      <w:proofErr w:type="spellStart"/>
      <w:r w:rsidRPr="00FE750E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NA</w:t>
      </w:r>
      <w:proofErr w:type="spellEnd"/>
    </w:p>
    <w:p w:rsidR="00FE750E" w:rsidRPr="00FE750E" w:rsidRDefault="00FE750E" w:rsidP="00FE750E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proofErr w:type="spellStart"/>
      <w:r w:rsidRPr="00FE750E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lanB</w:t>
      </w:r>
      <w:proofErr w:type="spellEnd"/>
      <w:r w:rsidRPr="00FE750E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          NA       </w:t>
      </w:r>
      <w:proofErr w:type="spellStart"/>
      <w:r w:rsidRPr="00FE750E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NA</w:t>
      </w:r>
      <w:proofErr w:type="spellEnd"/>
      <w:r w:rsidRPr="00FE750E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      </w:t>
      </w:r>
      <w:proofErr w:type="spellStart"/>
      <w:r w:rsidRPr="00FE750E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NA</w:t>
      </w:r>
      <w:proofErr w:type="spellEnd"/>
      <w:r w:rsidRPr="00FE750E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 7451.312 7699.005 13852.596        NA</w:t>
      </w:r>
    </w:p>
    <w:p w:rsidR="00FE750E" w:rsidRPr="00FE750E" w:rsidRDefault="00FE750E" w:rsidP="00FE750E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FE750E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        </w:t>
      </w:r>
      <w:proofErr w:type="spellStart"/>
      <w:r w:rsidRPr="00FE750E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Medupper</w:t>
      </w:r>
      <w:proofErr w:type="spellEnd"/>
      <w:r w:rsidRPr="00FE750E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</w:t>
      </w:r>
      <w:proofErr w:type="spellStart"/>
      <w:r w:rsidRPr="00FE750E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Meanupper</w:t>
      </w:r>
      <w:proofErr w:type="spellEnd"/>
    </w:p>
    <w:p w:rsidR="00FE750E" w:rsidRPr="00FE750E" w:rsidRDefault="00FE750E" w:rsidP="00FE750E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proofErr w:type="spellStart"/>
      <w:r w:rsidRPr="00FE750E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catF</w:t>
      </w:r>
      <w:proofErr w:type="spellEnd"/>
      <w:r w:rsidRPr="00FE750E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          NA        </w:t>
      </w:r>
      <w:proofErr w:type="spellStart"/>
      <w:r w:rsidRPr="00FE750E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NA</w:t>
      </w:r>
      <w:proofErr w:type="spellEnd"/>
    </w:p>
    <w:p w:rsidR="00FE750E" w:rsidRPr="00FE750E" w:rsidRDefault="00FE750E" w:rsidP="00FE750E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proofErr w:type="spellStart"/>
      <w:r w:rsidRPr="00FE750E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lanF</w:t>
      </w:r>
      <w:proofErr w:type="spellEnd"/>
      <w:r w:rsidRPr="00FE750E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       0.584     0.596</w:t>
      </w:r>
    </w:p>
    <w:p w:rsidR="00FE750E" w:rsidRPr="00FE750E" w:rsidRDefault="00FE750E" w:rsidP="00FE750E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FE750E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catch          NA        </w:t>
      </w:r>
      <w:proofErr w:type="spellStart"/>
      <w:r w:rsidRPr="00FE750E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NA</w:t>
      </w:r>
      <w:proofErr w:type="spellEnd"/>
    </w:p>
    <w:p w:rsidR="00FE750E" w:rsidRPr="00FE750E" w:rsidRDefault="00FE750E" w:rsidP="00FE750E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FE750E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landings 2681.504  2732.708</w:t>
      </w:r>
    </w:p>
    <w:p w:rsidR="00FE750E" w:rsidRPr="00FE750E" w:rsidRDefault="00FE750E" w:rsidP="00FE750E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proofErr w:type="spellStart"/>
      <w:r w:rsidRPr="00FE750E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catB</w:t>
      </w:r>
      <w:proofErr w:type="spellEnd"/>
      <w:r w:rsidRPr="00FE750E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          NA        </w:t>
      </w:r>
      <w:proofErr w:type="spellStart"/>
      <w:r w:rsidRPr="00FE750E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NA</w:t>
      </w:r>
      <w:proofErr w:type="spellEnd"/>
    </w:p>
    <w:p w:rsidR="00FE750E" w:rsidRPr="00FE750E" w:rsidRDefault="00FE750E" w:rsidP="00FE750E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lang w:eastAsia="en-GB"/>
        </w:rPr>
      </w:pPr>
      <w:proofErr w:type="spellStart"/>
      <w:r w:rsidRPr="00FE750E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lanB</w:t>
      </w:r>
      <w:proofErr w:type="spellEnd"/>
      <w:r w:rsidRPr="00FE750E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5066.580        NA</w:t>
      </w:r>
    </w:p>
    <w:p w:rsidR="00996861" w:rsidRDefault="00996861"/>
    <w:p w:rsidR="00FE750E" w:rsidRDefault="00FE750E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0C16C38D" wp14:editId="773E37C5">
            <wp:extent cx="5760720" cy="40316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750E"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14ACA968" wp14:editId="1159F4B8">
            <wp:extent cx="5760720" cy="40316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750E">
        <w:rPr>
          <w:noProof/>
          <w:lang w:eastAsia="en-GB"/>
        </w:rPr>
        <w:t xml:space="preserve"> </w:t>
      </w:r>
      <w:r>
        <w:rPr>
          <w:noProof/>
          <w:lang w:eastAsia="en-GB"/>
        </w:rPr>
        <w:lastRenderedPageBreak/>
        <w:drawing>
          <wp:inline distT="0" distB="0" distL="0" distR="0" wp14:anchorId="544E03B8" wp14:editId="613FA737">
            <wp:extent cx="5760720" cy="40316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50E" w:rsidRPr="00FE750E" w:rsidRDefault="00FE750E" w:rsidP="00FE750E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FE750E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print(</w:t>
      </w:r>
      <w:proofErr w:type="spellStart"/>
      <w:r w:rsidRPr="00FE750E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Fmsys</w:t>
      </w:r>
      <w:proofErr w:type="spellEnd"/>
      <w:r w:rsidRPr="00FE750E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&lt;- SIM3s$Refs2[2,4])</w:t>
      </w:r>
    </w:p>
    <w:p w:rsidR="00FE750E" w:rsidRPr="00FE750E" w:rsidRDefault="00FE750E" w:rsidP="00FE750E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1C582"/>
          <w:sz w:val="20"/>
          <w:szCs w:val="20"/>
          <w:lang w:eastAsia="en-GB"/>
        </w:rPr>
      </w:pPr>
      <w:r w:rsidRPr="00FE750E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[1] 0.3891892</w:t>
      </w:r>
    </w:p>
    <w:p w:rsidR="00FE750E" w:rsidRPr="00FE750E" w:rsidRDefault="00FE750E" w:rsidP="00FE750E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FE750E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print(F05s &lt;- SIM3s$Refs2[1,1])</w:t>
      </w:r>
    </w:p>
    <w:p w:rsidR="00FE750E" w:rsidRPr="00FE750E" w:rsidRDefault="00FE750E" w:rsidP="00FE750E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lang w:eastAsia="en-GB"/>
        </w:rPr>
      </w:pPr>
      <w:r w:rsidRPr="00FE750E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[1] 0.4902807</w:t>
      </w:r>
      <w:bookmarkStart w:id="0" w:name="_GoBack"/>
      <w:bookmarkEnd w:id="0"/>
    </w:p>
    <w:sectPr w:rsidR="00FE750E" w:rsidRPr="00FE750E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3B"/>
    <w:rsid w:val="0001711A"/>
    <w:rsid w:val="00027B8F"/>
    <w:rsid w:val="00036D3F"/>
    <w:rsid w:val="00075BEB"/>
    <w:rsid w:val="00075F67"/>
    <w:rsid w:val="00077A81"/>
    <w:rsid w:val="000A2F17"/>
    <w:rsid w:val="000B2A0D"/>
    <w:rsid w:val="000B3DF1"/>
    <w:rsid w:val="000E000C"/>
    <w:rsid w:val="000F2739"/>
    <w:rsid w:val="000F7FED"/>
    <w:rsid w:val="001048DF"/>
    <w:rsid w:val="001436D4"/>
    <w:rsid w:val="001555EA"/>
    <w:rsid w:val="00157A98"/>
    <w:rsid w:val="001A3BC9"/>
    <w:rsid w:val="001C17E0"/>
    <w:rsid w:val="001C6381"/>
    <w:rsid w:val="001D2B3B"/>
    <w:rsid w:val="001F40EB"/>
    <w:rsid w:val="001F71A8"/>
    <w:rsid w:val="002122A2"/>
    <w:rsid w:val="0022164B"/>
    <w:rsid w:val="00227C5B"/>
    <w:rsid w:val="00231B22"/>
    <w:rsid w:val="00233B0D"/>
    <w:rsid w:val="00244134"/>
    <w:rsid w:val="0024780B"/>
    <w:rsid w:val="002638AF"/>
    <w:rsid w:val="002745A4"/>
    <w:rsid w:val="002861C6"/>
    <w:rsid w:val="002B4B17"/>
    <w:rsid w:val="002E262B"/>
    <w:rsid w:val="002E72D6"/>
    <w:rsid w:val="002E7911"/>
    <w:rsid w:val="002F5C15"/>
    <w:rsid w:val="0031261B"/>
    <w:rsid w:val="00313125"/>
    <w:rsid w:val="00327817"/>
    <w:rsid w:val="00347ED8"/>
    <w:rsid w:val="003663C7"/>
    <w:rsid w:val="00377D60"/>
    <w:rsid w:val="00383DF3"/>
    <w:rsid w:val="003C1325"/>
    <w:rsid w:val="003E27D2"/>
    <w:rsid w:val="00411B54"/>
    <w:rsid w:val="00416B8E"/>
    <w:rsid w:val="004215C2"/>
    <w:rsid w:val="004439C3"/>
    <w:rsid w:val="0045192E"/>
    <w:rsid w:val="004805DE"/>
    <w:rsid w:val="00483CD1"/>
    <w:rsid w:val="004B0F79"/>
    <w:rsid w:val="004C10BD"/>
    <w:rsid w:val="004C3F24"/>
    <w:rsid w:val="004F6649"/>
    <w:rsid w:val="00514FDF"/>
    <w:rsid w:val="00526EA9"/>
    <w:rsid w:val="00527BDB"/>
    <w:rsid w:val="00527C87"/>
    <w:rsid w:val="00555E76"/>
    <w:rsid w:val="00557028"/>
    <w:rsid w:val="005B4AC9"/>
    <w:rsid w:val="005C2DE3"/>
    <w:rsid w:val="005D4301"/>
    <w:rsid w:val="00607A2C"/>
    <w:rsid w:val="00613635"/>
    <w:rsid w:val="006215A1"/>
    <w:rsid w:val="00621616"/>
    <w:rsid w:val="00623347"/>
    <w:rsid w:val="006539CC"/>
    <w:rsid w:val="00656D2E"/>
    <w:rsid w:val="00673C11"/>
    <w:rsid w:val="00693054"/>
    <w:rsid w:val="00695EA3"/>
    <w:rsid w:val="006A131B"/>
    <w:rsid w:val="006A3850"/>
    <w:rsid w:val="006C0407"/>
    <w:rsid w:val="006C1580"/>
    <w:rsid w:val="006D1C4D"/>
    <w:rsid w:val="006D4ACD"/>
    <w:rsid w:val="006F4D29"/>
    <w:rsid w:val="00720905"/>
    <w:rsid w:val="00723997"/>
    <w:rsid w:val="007443FD"/>
    <w:rsid w:val="00745D4E"/>
    <w:rsid w:val="00745F8F"/>
    <w:rsid w:val="007777D3"/>
    <w:rsid w:val="00791EBC"/>
    <w:rsid w:val="007B22BC"/>
    <w:rsid w:val="007B771D"/>
    <w:rsid w:val="007D5B92"/>
    <w:rsid w:val="00802C28"/>
    <w:rsid w:val="00803C7C"/>
    <w:rsid w:val="00804110"/>
    <w:rsid w:val="00810435"/>
    <w:rsid w:val="00823327"/>
    <w:rsid w:val="008849D8"/>
    <w:rsid w:val="008D4585"/>
    <w:rsid w:val="008D4617"/>
    <w:rsid w:val="008F4E4C"/>
    <w:rsid w:val="00914DCE"/>
    <w:rsid w:val="0092755A"/>
    <w:rsid w:val="00933A39"/>
    <w:rsid w:val="00935B7E"/>
    <w:rsid w:val="0094577C"/>
    <w:rsid w:val="00947573"/>
    <w:rsid w:val="0095631E"/>
    <w:rsid w:val="00976E4D"/>
    <w:rsid w:val="00987225"/>
    <w:rsid w:val="00996861"/>
    <w:rsid w:val="009A3F85"/>
    <w:rsid w:val="009D3172"/>
    <w:rsid w:val="009D786A"/>
    <w:rsid w:val="00A04F8A"/>
    <w:rsid w:val="00A06EE0"/>
    <w:rsid w:val="00A475C9"/>
    <w:rsid w:val="00A65336"/>
    <w:rsid w:val="00A76597"/>
    <w:rsid w:val="00A76A51"/>
    <w:rsid w:val="00A879DA"/>
    <w:rsid w:val="00A9421D"/>
    <w:rsid w:val="00AA0055"/>
    <w:rsid w:val="00AA44CA"/>
    <w:rsid w:val="00B15C27"/>
    <w:rsid w:val="00B21129"/>
    <w:rsid w:val="00B23A30"/>
    <w:rsid w:val="00B465CF"/>
    <w:rsid w:val="00B52962"/>
    <w:rsid w:val="00B616BB"/>
    <w:rsid w:val="00B61842"/>
    <w:rsid w:val="00B72475"/>
    <w:rsid w:val="00B76095"/>
    <w:rsid w:val="00BA7740"/>
    <w:rsid w:val="00BB5323"/>
    <w:rsid w:val="00BE3F86"/>
    <w:rsid w:val="00C04853"/>
    <w:rsid w:val="00C065E8"/>
    <w:rsid w:val="00C202A0"/>
    <w:rsid w:val="00C375B9"/>
    <w:rsid w:val="00C539C8"/>
    <w:rsid w:val="00C64048"/>
    <w:rsid w:val="00C66CDA"/>
    <w:rsid w:val="00C9210D"/>
    <w:rsid w:val="00CB2CCC"/>
    <w:rsid w:val="00CD32DF"/>
    <w:rsid w:val="00CE225A"/>
    <w:rsid w:val="00CF1895"/>
    <w:rsid w:val="00D041CF"/>
    <w:rsid w:val="00D251E8"/>
    <w:rsid w:val="00D705D2"/>
    <w:rsid w:val="00D75927"/>
    <w:rsid w:val="00D817F1"/>
    <w:rsid w:val="00D821F3"/>
    <w:rsid w:val="00D82EF0"/>
    <w:rsid w:val="00D97B84"/>
    <w:rsid w:val="00DD365D"/>
    <w:rsid w:val="00DE0FC1"/>
    <w:rsid w:val="00DE2EA0"/>
    <w:rsid w:val="00E06CE4"/>
    <w:rsid w:val="00E13F17"/>
    <w:rsid w:val="00E17DA0"/>
    <w:rsid w:val="00E25CB1"/>
    <w:rsid w:val="00E3339B"/>
    <w:rsid w:val="00E41608"/>
    <w:rsid w:val="00E66B2D"/>
    <w:rsid w:val="00E7362F"/>
    <w:rsid w:val="00E823FC"/>
    <w:rsid w:val="00E84969"/>
    <w:rsid w:val="00EF2077"/>
    <w:rsid w:val="00EF29F6"/>
    <w:rsid w:val="00F13C20"/>
    <w:rsid w:val="00F20D6D"/>
    <w:rsid w:val="00F527BA"/>
    <w:rsid w:val="00F67BF0"/>
    <w:rsid w:val="00F71824"/>
    <w:rsid w:val="00F8074A"/>
    <w:rsid w:val="00F863DD"/>
    <w:rsid w:val="00F92605"/>
    <w:rsid w:val="00FA34B9"/>
    <w:rsid w:val="00FC145B"/>
    <w:rsid w:val="00FC413E"/>
    <w:rsid w:val="00FD4C3B"/>
    <w:rsid w:val="00FE21EF"/>
    <w:rsid w:val="00FE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58F80"/>
  <w15:chartTrackingRefBased/>
  <w15:docId w15:val="{CA9F67E4-2D3A-41CB-973E-E8BBBC4C6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2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2B3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krckgcmsb">
    <w:name w:val="gnkrckgcmsb"/>
    <w:basedOn w:val="DefaultParagraphFont"/>
    <w:rsid w:val="001D2B3B"/>
  </w:style>
  <w:style w:type="character" w:customStyle="1" w:styleId="gnkrckgcmrb">
    <w:name w:val="gnkrckgcmrb"/>
    <w:basedOn w:val="DefaultParagraphFont"/>
    <w:rsid w:val="001D2B3B"/>
  </w:style>
  <w:style w:type="character" w:customStyle="1" w:styleId="gnkrckgcgsb">
    <w:name w:val="gnkrckgcgsb"/>
    <w:basedOn w:val="DefaultParagraphFont"/>
    <w:rsid w:val="001D2B3B"/>
  </w:style>
  <w:style w:type="character" w:customStyle="1" w:styleId="gnkrckgcasb">
    <w:name w:val="gnkrckgcasb"/>
    <w:basedOn w:val="DefaultParagraphFont"/>
    <w:rsid w:val="00FE7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2F388169.dotm</Template>
  <TotalTime>235</TotalTime>
  <Pages>14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University and Research</Company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Verkempynck, Ruben</dc:creator>
  <cp:keywords/>
  <dc:description/>
  <cp:lastModifiedBy>Verkempynck, Ruben</cp:lastModifiedBy>
  <cp:revision>8</cp:revision>
  <dcterms:created xsi:type="dcterms:W3CDTF">2017-10-04T11:59:00Z</dcterms:created>
  <dcterms:modified xsi:type="dcterms:W3CDTF">2017-10-04T16:28:00Z</dcterms:modified>
</cp:coreProperties>
</file>