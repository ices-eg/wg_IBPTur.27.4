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B7" w:rsidRDefault="00FC43B7" w:rsidP="00FC43B7">
      <w:pPr>
        <w:pStyle w:val="Heading1"/>
      </w:pPr>
      <w:proofErr w:type="spellStart"/>
      <w:r>
        <w:t>EQsim</w:t>
      </w:r>
      <w:proofErr w:type="spellEnd"/>
    </w:p>
    <w:p w:rsidR="00C375B9" w:rsidRDefault="00FC43B7">
      <w:r>
        <w:t xml:space="preserve">First do </w:t>
      </w:r>
      <w:proofErr w:type="spellStart"/>
      <w:r>
        <w:t>Blim</w:t>
      </w:r>
      <w:proofErr w:type="spellEnd"/>
      <w:r>
        <w:t xml:space="preserve"> and </w:t>
      </w:r>
      <w:proofErr w:type="spellStart"/>
      <w:r>
        <w:t>Bpa</w:t>
      </w:r>
      <w:proofErr w:type="spellEnd"/>
    </w:p>
    <w:p w:rsidR="00FC43B7" w:rsidRDefault="00FC43B7">
      <w:proofErr w:type="spellStart"/>
      <w:r>
        <w:t>Blim</w:t>
      </w:r>
      <w:proofErr w:type="spellEnd"/>
      <w:r>
        <w:t xml:space="preserve"> = </w:t>
      </w:r>
      <w:r w:rsidR="005C1C53">
        <w:t>4479.728</w:t>
      </w:r>
    </w:p>
    <w:p w:rsidR="00FC43B7" w:rsidRDefault="00FC43B7">
      <w:proofErr w:type="spellStart"/>
      <w:r>
        <w:t>Bpa</w:t>
      </w:r>
      <w:proofErr w:type="spellEnd"/>
      <w:r>
        <w:t xml:space="preserve"> = </w:t>
      </w:r>
      <w:r w:rsidR="005C1C53">
        <w:t>6271.619</w:t>
      </w:r>
      <w:bookmarkStart w:id="0" w:name="_GoBack"/>
      <w:bookmarkEnd w:id="0"/>
    </w:p>
    <w:p w:rsidR="00FC43B7" w:rsidRDefault="00FC43B7">
      <w:r>
        <w:t xml:space="preserve">Then </w:t>
      </w:r>
      <w:proofErr w:type="spellStart"/>
      <w:r>
        <w:t>Flim</w:t>
      </w:r>
      <w:proofErr w:type="spellEnd"/>
      <w:r>
        <w:t xml:space="preserve"> and </w:t>
      </w:r>
      <w:proofErr w:type="spellStart"/>
      <w:r>
        <w:t>Fpa</w:t>
      </w:r>
      <w:proofErr w:type="spellEnd"/>
    </w:p>
    <w:p w:rsidR="00FC43B7" w:rsidRDefault="00FC43B7">
      <w:proofErr w:type="spellStart"/>
      <w:r>
        <w:t>Flim</w:t>
      </w:r>
      <w:proofErr w:type="spellEnd"/>
    </w:p>
    <w:p w:rsidR="00FC43B7" w:rsidRDefault="00FC43B7">
      <w:proofErr w:type="spellStart"/>
      <w:r>
        <w:t>Fpa</w:t>
      </w:r>
      <w:proofErr w:type="spellEnd"/>
    </w:p>
    <w:sectPr w:rsidR="00FC43B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79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2739"/>
    <w:rsid w:val="000F7FED"/>
    <w:rsid w:val="001048DF"/>
    <w:rsid w:val="001436D4"/>
    <w:rsid w:val="001555EA"/>
    <w:rsid w:val="00157A98"/>
    <w:rsid w:val="001A3BC9"/>
    <w:rsid w:val="001C17E0"/>
    <w:rsid w:val="001C6381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5C15"/>
    <w:rsid w:val="0031261B"/>
    <w:rsid w:val="00313125"/>
    <w:rsid w:val="00347ED8"/>
    <w:rsid w:val="003663C7"/>
    <w:rsid w:val="00383DF3"/>
    <w:rsid w:val="003C1325"/>
    <w:rsid w:val="003E27D2"/>
    <w:rsid w:val="00411B54"/>
    <w:rsid w:val="00416B8E"/>
    <w:rsid w:val="004215C2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1C53"/>
    <w:rsid w:val="005C2DE3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3850"/>
    <w:rsid w:val="006C0407"/>
    <w:rsid w:val="006C1580"/>
    <w:rsid w:val="006D1C4D"/>
    <w:rsid w:val="006D4ACD"/>
    <w:rsid w:val="006F4D29"/>
    <w:rsid w:val="00720905"/>
    <w:rsid w:val="00723997"/>
    <w:rsid w:val="007443FD"/>
    <w:rsid w:val="00745379"/>
    <w:rsid w:val="00745D4E"/>
    <w:rsid w:val="00745F8F"/>
    <w:rsid w:val="007777D3"/>
    <w:rsid w:val="00791EBC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5B7E"/>
    <w:rsid w:val="0094577C"/>
    <w:rsid w:val="00947573"/>
    <w:rsid w:val="00976E4D"/>
    <w:rsid w:val="00987225"/>
    <w:rsid w:val="009A3F85"/>
    <w:rsid w:val="009D3172"/>
    <w:rsid w:val="009D786A"/>
    <w:rsid w:val="00A04F8A"/>
    <w:rsid w:val="00A06EE0"/>
    <w:rsid w:val="00A16F7E"/>
    <w:rsid w:val="00A475C9"/>
    <w:rsid w:val="00A65336"/>
    <w:rsid w:val="00A76597"/>
    <w:rsid w:val="00A76A5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E3F86"/>
    <w:rsid w:val="00C04853"/>
    <w:rsid w:val="00C065E8"/>
    <w:rsid w:val="00C202A0"/>
    <w:rsid w:val="00C375B9"/>
    <w:rsid w:val="00C539C8"/>
    <w:rsid w:val="00C64048"/>
    <w:rsid w:val="00C9210D"/>
    <w:rsid w:val="00CB2CCC"/>
    <w:rsid w:val="00CD32DF"/>
    <w:rsid w:val="00CE225A"/>
    <w:rsid w:val="00CF1895"/>
    <w:rsid w:val="00D041CF"/>
    <w:rsid w:val="00D251E8"/>
    <w:rsid w:val="00D705D2"/>
    <w:rsid w:val="00D75927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4969"/>
    <w:rsid w:val="00EF2077"/>
    <w:rsid w:val="00EF29F6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C43B7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6853"/>
  <w15:chartTrackingRefBased/>
  <w15:docId w15:val="{EAB4E52C-D88F-4DE6-8420-3657B586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BA01C9C1.dotm</Template>
  <TotalTime>92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3</cp:revision>
  <dcterms:created xsi:type="dcterms:W3CDTF">2017-09-25T09:44:00Z</dcterms:created>
  <dcterms:modified xsi:type="dcterms:W3CDTF">2017-09-25T11:16:00Z</dcterms:modified>
</cp:coreProperties>
</file>