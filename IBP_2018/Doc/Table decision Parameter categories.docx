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pPr w:leftFromText="180" w:rightFromText="180" w:vertAnchor="text" w:horzAnchor="margin" w:tblpY="-540"/>
        <w:tblW w:w="0" w:type="auto"/>
        <w:tblLook w:val="04A0" w:firstRow="1" w:lastRow="0" w:firstColumn="1" w:lastColumn="0" w:noHBand="0" w:noVBand="1"/>
      </w:tblPr>
      <w:tblGrid>
        <w:gridCol w:w="3544"/>
        <w:gridCol w:w="1985"/>
        <w:gridCol w:w="2268"/>
        <w:gridCol w:w="6095"/>
      </w:tblGrid>
      <w:tr w:rsidR="00F503D3" w:rsidRPr="00F503D3" w:rsidTr="00F5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Parameter categories </w:t>
            </w:r>
          </w:p>
        </w:tc>
        <w:tc>
          <w:tcPr>
            <w:tcW w:w="1985" w:type="dxa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IBP 2017</w:t>
            </w:r>
          </w:p>
        </w:tc>
        <w:tc>
          <w:tcPr>
            <w:tcW w:w="2268" w:type="dxa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IBP 2018</w:t>
            </w:r>
          </w:p>
        </w:tc>
        <w:tc>
          <w:tcPr>
            <w:tcW w:w="6095" w:type="dxa"/>
            <w:vAlign w:val="center"/>
          </w:tcPr>
          <w:p w:rsidR="00F503D3" w:rsidRPr="00F503D3" w:rsidRDefault="00F503D3" w:rsidP="00F50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SUMMARY</w:t>
            </w: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min age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max age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9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9+ group has the lowest absolute </w:t>
            </w:r>
            <w:proofErr w:type="spellStart"/>
            <w:r w:rsidRPr="00F503D3">
              <w:rPr>
                <w:rFonts w:ascii="Palatino Linotype" w:hAnsi="Palatino Linotype"/>
                <w:sz w:val="16"/>
                <w:szCs w:val="20"/>
              </w:rPr>
              <w:t>Mohns</w:t>
            </w:r>
            <w:proofErr w:type="spellEnd"/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 rho</w:t>
            </w: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Fishing mortality states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1 2 3 4 5 6 7 7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1 2 3 4 5 6 7 8 8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Allowing maximum freedom, binding the last two ages.</w:t>
            </w: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correlated random walks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2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Coupling catchability parameters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Same settings to 2017 based on lowest AIC</w:t>
            </w: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SNS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1 1 2 3 3 3 0 0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1 1 2 3 3 3 0 0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BTS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4 4 5 5 6 6 6 0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4 4 5 5 6 6 6 0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NL_LPUE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7 0 0 0 0 0 0 0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7 0 0 0 0 0 0 0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Coupling of fishing mortality RW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1 1 2 2 3 3 3 3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1 2 3 3 4 4 4 5 5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Additional parameters in the model compared to 2017, choice is based on lowest AIC value </w:t>
            </w: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Coupling of log N RW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1 2 2 2 2 2 2 2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1 2 2 2 2 2 2 2 2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Coupling of observation variances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Catch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1 1 2 2 2 3 3 3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1 2 3 3 4 4 5 5 5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More parameters in the model compared to 2017. Result is based on lower AIC in combination with better </w:t>
            </w:r>
            <w:proofErr w:type="spellStart"/>
            <w:r w:rsidRPr="00F503D3">
              <w:rPr>
                <w:rFonts w:ascii="Palatino Linotype" w:hAnsi="Palatino Linotype"/>
                <w:sz w:val="16"/>
                <w:szCs w:val="20"/>
              </w:rPr>
              <w:t>Mohns</w:t>
            </w:r>
            <w:proofErr w:type="spellEnd"/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 rho</w:t>
            </w: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SNS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4 4 5 5 5 5 0 0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6 6 7 8 8 8 0 0 0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Choice is made on improved AIC</w:t>
            </w: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BTS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6 6 6 7 8 8 8 0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9 9 9 10 11 11 11 0 0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Choice is made on improved AIC and </w:t>
            </w:r>
            <w:proofErr w:type="spellStart"/>
            <w:r w:rsidRPr="00F503D3">
              <w:rPr>
                <w:rFonts w:ascii="Palatino Linotype" w:hAnsi="Palatino Linotype"/>
                <w:sz w:val="16"/>
                <w:szCs w:val="20"/>
              </w:rPr>
              <w:t>Mohns</w:t>
            </w:r>
            <w:proofErr w:type="spellEnd"/>
            <w:r w:rsidRPr="00F503D3">
              <w:rPr>
                <w:rFonts w:ascii="Palatino Linotype" w:hAnsi="Palatino Linotype"/>
                <w:sz w:val="16"/>
                <w:szCs w:val="20"/>
              </w:rPr>
              <w:t xml:space="preserve"> rho as well as amount of parameters.</w:t>
            </w: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NL_LPUE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9 0 0 0 0 0 0 0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12 0 0 0 0 0 0 0 0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Stock–recruitment model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(RW)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(RW)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Coupling of survey correlation correction by age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Catch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SNS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1 2 2 2 2 0 0 0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1 2 2 2 2 0 0 0 0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b w:val="0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BTS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b w:val="0"/>
                <w:sz w:val="16"/>
                <w:szCs w:val="20"/>
              </w:rPr>
              <w:t>NL_LPUE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0 0 0 0 0 0 0 0 0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</w:p>
        </w:tc>
      </w:tr>
      <w:tr w:rsidR="00F503D3" w:rsidRPr="00F503D3" w:rsidTr="00F503D3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Biomass treat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0 (SSB)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503D3" w:rsidRPr="00F503D3" w:rsidRDefault="00F503D3" w:rsidP="00F50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2 (exploitable biomass)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F503D3" w:rsidRPr="00F503D3" w:rsidRDefault="00F503D3" w:rsidP="00F50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16"/>
                <w:szCs w:val="20"/>
              </w:rPr>
            </w:pPr>
            <w:r w:rsidRPr="00F503D3">
              <w:rPr>
                <w:rFonts w:ascii="Palatino Linotype" w:hAnsi="Palatino Linotype"/>
                <w:sz w:val="16"/>
                <w:szCs w:val="20"/>
              </w:rPr>
              <w:t>Use the NL LPUE series as an indicator of exploitable biomass rather than as an indicator of SSB</w:t>
            </w:r>
          </w:p>
        </w:tc>
      </w:tr>
    </w:tbl>
    <w:p w:rsidR="002851A6" w:rsidRDefault="00F503D3">
      <w:r>
        <w:t xml:space="preserve"> </w:t>
      </w:r>
      <w:bookmarkStart w:id="0" w:name="_GoBack"/>
      <w:bookmarkEnd w:id="0"/>
      <w:r w:rsidR="001B7EB1">
        <w:fldChar w:fldCharType="begin"/>
      </w:r>
      <w:r w:rsidR="001B7EB1">
        <w:instrText xml:space="preserve"> LINK Excel.Sheet.12 "Book2" "Sheet2!R1C1:R29C3" \a \f 5 \h  \* MERGEFORMAT </w:instrText>
      </w:r>
      <w:r w:rsidR="002851A6">
        <w:fldChar w:fldCharType="separate"/>
      </w:r>
    </w:p>
    <w:p w:rsidR="003B4487" w:rsidRDefault="001B7EB1">
      <w:r>
        <w:lastRenderedPageBreak/>
        <w:fldChar w:fldCharType="end"/>
      </w:r>
    </w:p>
    <w:p w:rsidR="001B7EB1" w:rsidRDefault="001B7EB1"/>
    <w:sectPr w:rsidR="001B7EB1" w:rsidSect="00A04DE9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B1"/>
    <w:rsid w:val="00001584"/>
    <w:rsid w:val="000C6997"/>
    <w:rsid w:val="00137A49"/>
    <w:rsid w:val="001B7EB1"/>
    <w:rsid w:val="002851A6"/>
    <w:rsid w:val="0032036B"/>
    <w:rsid w:val="003B4487"/>
    <w:rsid w:val="004E419C"/>
    <w:rsid w:val="005B6E04"/>
    <w:rsid w:val="00887FCE"/>
    <w:rsid w:val="008D1CAB"/>
    <w:rsid w:val="00A04DE9"/>
    <w:rsid w:val="00F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A5ED"/>
  <w15:chartTrackingRefBased/>
  <w15:docId w15:val="{93D58E92-8A09-44C4-9A85-DD13C989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7E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CB67FA0B.dotm</Template>
  <TotalTime>100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Batsleer, Jurgen</dc:creator>
  <cp:keywords/>
  <dc:description/>
  <cp:lastModifiedBy>Batsleer, Jurgen</cp:lastModifiedBy>
  <cp:revision>2</cp:revision>
  <dcterms:created xsi:type="dcterms:W3CDTF">2018-07-26T12:13:00Z</dcterms:created>
  <dcterms:modified xsi:type="dcterms:W3CDTF">2018-07-26T15:46:00Z</dcterms:modified>
</cp:coreProperties>
</file>